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1A8F5DF6" w:rsidR="005F3074" w:rsidRPr="0058009D" w:rsidRDefault="00AF1C9D" w:rsidP="005532CA">
            <w:pPr>
              <w:spacing w:line="360" w:lineRule="auto"/>
              <w:jc w:val="right"/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</w:pPr>
            <w:r w:rsidRPr="0058009D"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  <w:t>DATA</w:t>
            </w:r>
            <w:r w:rsidR="005F3074" w:rsidRPr="0058009D"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1AB98223" w:rsidR="005F3074" w:rsidRPr="00217F7A" w:rsidRDefault="00F50386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Quinta-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feira</w:t>
            </w:r>
            <w:proofErr w:type="spellEnd"/>
            <w:r w:rsidR="00AF1C9D" w:rsidRPr="005532CA">
              <w:rPr>
                <w:rFonts w:ascii="Arial" w:hAnsi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 w:rsidR="001C3FBC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4/0</w:t>
            </w:r>
            <w:r w:rsidR="001C3FBC">
              <w:rPr>
                <w:rFonts w:ascii="Arial" w:hAnsi="Arial"/>
                <w:color w:val="000000"/>
                <w:sz w:val="20"/>
                <w:szCs w:val="20"/>
              </w:rPr>
              <w:t>8</w:t>
            </w:r>
            <w:r w:rsidR="00AF1C9D">
              <w:rPr>
                <w:rFonts w:ascii="Arial" w:hAnsi="Arial"/>
                <w:color w:val="000000"/>
                <w:sz w:val="20"/>
                <w:szCs w:val="20"/>
              </w:rPr>
              <w:t>/</w:t>
            </w:r>
            <w:r w:rsidR="0088168D">
              <w:rPr>
                <w:rFonts w:ascii="Arial" w:hAnsi="Arial"/>
                <w:color w:val="000000"/>
                <w:sz w:val="20"/>
                <w:szCs w:val="20"/>
              </w:rPr>
              <w:t>2023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49231815" w:rsidR="005F3074" w:rsidRPr="0058009D" w:rsidRDefault="00AF1C9D" w:rsidP="00DD7FC1">
            <w:pPr>
              <w:tabs>
                <w:tab w:val="left" w:pos="888"/>
              </w:tabs>
              <w:spacing w:line="360" w:lineRule="auto"/>
              <w:jc w:val="right"/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</w:pPr>
            <w:proofErr w:type="gramStart"/>
            <w:r w:rsidRPr="0058009D">
              <w:rPr>
                <w:rFonts w:ascii="Arial" w:hAnsi="Arial"/>
                <w:b/>
                <w:color w:val="BF8F00" w:themeColor="accent4" w:themeShade="BF"/>
                <w:sz w:val="20"/>
                <w:szCs w:val="20"/>
              </w:rPr>
              <w:t>HORÁRIO</w:t>
            </w:r>
            <w:r w:rsidRPr="0058009D"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  <w:t xml:space="preserve"> </w:t>
            </w:r>
            <w:r w:rsidR="005F3074" w:rsidRPr="0058009D"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  <w:t>:</w:t>
            </w:r>
            <w:proofErr w:type="gramEnd"/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5435BA40" w:rsidR="005F3074" w:rsidRPr="00217F7A" w:rsidRDefault="001C3FBC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20:00</w:t>
            </w:r>
            <w:r w:rsidR="0088168D">
              <w:rPr>
                <w:rFonts w:ascii="Arial" w:hAnsi="Arial"/>
                <w:noProof/>
                <w:color w:val="000000"/>
                <w:sz w:val="18"/>
                <w:szCs w:val="18"/>
              </w:rPr>
              <w:t xml:space="preserve"> </w:t>
            </w:r>
            <w:r w:rsidR="003E6877">
              <w:rPr>
                <w:rFonts w:ascii="Arial" w:hAnsi="Arial"/>
                <w:noProof/>
                <w:color w:val="000000"/>
                <w:sz w:val="18"/>
                <w:szCs w:val="18"/>
              </w:rPr>
              <w:t>– 21</w:t>
            </w:r>
            <w:r w:rsidR="00FF5D2E">
              <w:rPr>
                <w:rFonts w:ascii="Arial" w:hAnsi="Arial"/>
                <w:noProof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2</w:t>
            </w:r>
            <w:r w:rsidR="00FF5D2E">
              <w:rPr>
                <w:rFonts w:ascii="Arial" w:hAnsi="Arial"/>
                <w:noProof/>
                <w:color w:val="000000"/>
                <w:sz w:val="18"/>
                <w:szCs w:val="18"/>
              </w:rPr>
              <w:t>0</w:t>
            </w:r>
            <w:r w:rsidR="003E6877">
              <w:rPr>
                <w:rFonts w:ascii="Arial" w:hAnsi="Arial"/>
                <w:noProof/>
                <w:color w:val="000000"/>
                <w:sz w:val="18"/>
                <w:szCs w:val="18"/>
              </w:rPr>
              <w:t>h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4839CD6F" w:rsidR="005F3074" w:rsidRPr="0058009D" w:rsidRDefault="005F3074" w:rsidP="00AF1C9D">
            <w:pPr>
              <w:spacing w:line="360" w:lineRule="auto"/>
              <w:jc w:val="right"/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</w:pPr>
            <w:r w:rsidRPr="0058009D"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  <w:t>LOCA</w:t>
            </w:r>
            <w:r w:rsidR="00AF1C9D" w:rsidRPr="0058009D"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  <w:t>L</w:t>
            </w:r>
            <w:r w:rsidRPr="0058009D"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699D0C1F" w:rsidR="005F3074" w:rsidRPr="00217F7A" w:rsidRDefault="0088168D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Discord</w:t>
            </w:r>
          </w:p>
        </w:tc>
      </w:tr>
    </w:tbl>
    <w:p w14:paraId="0B6ADFF7" w14:textId="4E2E3836" w:rsidR="00A827E8" w:rsidRPr="00217F7A" w:rsidRDefault="003D029E" w:rsidP="003D029E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3E6877" w:rsidRPr="0058009D">
        <w:rPr>
          <w:rFonts w:ascii="Arial" w:hAnsi="Arial"/>
          <w:b/>
          <w:color w:val="806000" w:themeColor="accent4" w:themeShade="80"/>
          <w:sz w:val="28"/>
          <w:szCs w:val="28"/>
        </w:rPr>
        <w:t>ATA DE REUNIÃO DO</w:t>
      </w:r>
      <w:r w:rsidR="00AF1C9D" w:rsidRPr="0058009D">
        <w:rPr>
          <w:rFonts w:ascii="Arial" w:hAnsi="Arial"/>
          <w:b/>
          <w:color w:val="806000" w:themeColor="accent4" w:themeShade="80"/>
          <w:sz w:val="28"/>
          <w:szCs w:val="28"/>
        </w:rPr>
        <w:t xml:space="preserve"> PROJETO</w:t>
      </w:r>
    </w:p>
    <w:p w14:paraId="1E1ECB5E" w14:textId="3E4125FB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0851AA92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97"/>
        <w:gridCol w:w="2993"/>
      </w:tblGrid>
      <w:tr w:rsidR="00F40EA2" w:rsidRPr="00A2723F" w14:paraId="5B564E77" w14:textId="77777777" w:rsidTr="00DD7FC1">
        <w:trPr>
          <w:trHeight w:hRule="exact" w:val="369"/>
        </w:trPr>
        <w:tc>
          <w:tcPr>
            <w:tcW w:w="7797" w:type="dxa"/>
            <w:shd w:val="clear" w:color="auto" w:fill="auto"/>
            <w:vAlign w:val="center"/>
          </w:tcPr>
          <w:p w14:paraId="46F59A73" w14:textId="585AA452" w:rsidR="00373647" w:rsidRPr="00552F9D" w:rsidRDefault="00552F9D" w:rsidP="00171FC3">
            <w:pPr>
              <w:spacing w:line="360" w:lineRule="auto"/>
              <w:ind w:left="-107" w:right="-679"/>
              <w:jc w:val="center"/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</w:pPr>
            <w:r w:rsidRPr="00552F9D"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  <w:t xml:space="preserve">                                                                                                                       REUNIÃO:</w:t>
            </w:r>
          </w:p>
        </w:tc>
        <w:tc>
          <w:tcPr>
            <w:tcW w:w="2993" w:type="dxa"/>
            <w:shd w:val="clear" w:color="auto" w:fill="auto"/>
            <w:vAlign w:val="center"/>
          </w:tcPr>
          <w:p w14:paraId="57330511" w14:textId="7A882B0B" w:rsidR="003E6877" w:rsidRPr="00DD7FC1" w:rsidRDefault="001C3FBC" w:rsidP="00DD7FC1">
            <w:pPr>
              <w:spacing w:line="360" w:lineRule="auto"/>
              <w:ind w:left="-108" w:right="-519"/>
              <w:rPr>
                <w:rFonts w:ascii="Arial" w:hAnsi="Arial"/>
                <w:color w:val="000000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lang w:val="pt-BR"/>
              </w:rPr>
              <w:t>Resolver algumas pendencias.</w:t>
            </w:r>
          </w:p>
        </w:tc>
      </w:tr>
      <w:tr w:rsidR="00F40EA2" w:rsidRPr="00217F7A" w14:paraId="0A717E26" w14:textId="77777777" w:rsidTr="00171FC3">
        <w:trPr>
          <w:trHeight w:hRule="exact" w:val="446"/>
        </w:trPr>
        <w:tc>
          <w:tcPr>
            <w:tcW w:w="7797" w:type="dxa"/>
            <w:shd w:val="clear" w:color="auto" w:fill="auto"/>
            <w:vAlign w:val="center"/>
          </w:tcPr>
          <w:p w14:paraId="190D1DA6" w14:textId="310A5C5E" w:rsidR="00A86EE5" w:rsidRPr="00552F9D" w:rsidRDefault="00552F9D" w:rsidP="00171FC3">
            <w:pPr>
              <w:spacing w:line="360" w:lineRule="auto"/>
              <w:ind w:left="-107" w:right="-679"/>
              <w:jc w:val="center"/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</w:pPr>
            <w:r w:rsidRPr="00DD7FC1">
              <w:rPr>
                <w:rFonts w:ascii="Arial" w:hAnsi="Arial"/>
                <w:b/>
                <w:color w:val="BF8F00" w:themeColor="accent4" w:themeShade="BF"/>
                <w:sz w:val="18"/>
                <w:szCs w:val="18"/>
                <w:lang w:val="pt-BR"/>
              </w:rPr>
              <w:t xml:space="preserve">                                                                                                                                </w:t>
            </w:r>
            <w:r w:rsidRPr="00552F9D"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  <w:t>ATA:</w:t>
            </w:r>
          </w:p>
        </w:tc>
        <w:tc>
          <w:tcPr>
            <w:tcW w:w="2993" w:type="dxa"/>
            <w:shd w:val="clear" w:color="auto" w:fill="auto"/>
            <w:vAlign w:val="center"/>
          </w:tcPr>
          <w:p w14:paraId="046D7C8C" w14:textId="0A1BA717" w:rsidR="00A86EE5" w:rsidRDefault="001C3FBC" w:rsidP="00552F9D">
            <w:pPr>
              <w:spacing w:line="360" w:lineRule="auto"/>
              <w:ind w:left="-107" w:right="2014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Tiago.</w:t>
            </w:r>
          </w:p>
          <w:p w14:paraId="27372ACB" w14:textId="6B5DB173" w:rsidR="003E6877" w:rsidRPr="00217F7A" w:rsidRDefault="003E6877" w:rsidP="00171FC3">
            <w:pPr>
              <w:spacing w:line="360" w:lineRule="auto"/>
              <w:ind w:left="-107" w:right="2014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</w:tbl>
    <w:tbl>
      <w:tblPr>
        <w:tblStyle w:val="Tabelacomgrade"/>
        <w:tblW w:w="10768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05"/>
        <w:gridCol w:w="1205"/>
        <w:gridCol w:w="1060"/>
        <w:gridCol w:w="565"/>
        <w:gridCol w:w="952"/>
        <w:gridCol w:w="123"/>
        <w:gridCol w:w="1617"/>
        <w:gridCol w:w="1815"/>
        <w:gridCol w:w="2126"/>
      </w:tblGrid>
      <w:tr w:rsidR="00A86EE5" w:rsidRPr="00217F7A" w14:paraId="2A53A16D" w14:textId="77777777" w:rsidTr="00171FC3">
        <w:trPr>
          <w:trHeight w:val="431"/>
        </w:trPr>
        <w:tc>
          <w:tcPr>
            <w:tcW w:w="10768" w:type="dxa"/>
            <w:gridSpan w:val="9"/>
            <w:tcBorders>
              <w:bottom w:val="single" w:sz="4" w:space="0" w:color="B4C6E7" w:themeColor="accent5" w:themeTint="66"/>
            </w:tcBorders>
            <w:shd w:val="clear" w:color="auto" w:fill="806000" w:themeFill="accent4" w:themeFillShade="80"/>
            <w:vAlign w:val="bottom"/>
          </w:tcPr>
          <w:p w14:paraId="3F012776" w14:textId="0CD74D71" w:rsidR="00A86EE5" w:rsidRPr="00217F7A" w:rsidRDefault="007A57F6" w:rsidP="00171FC3">
            <w:pPr>
              <w:spacing w:line="360" w:lineRule="auto"/>
              <w:ind w:left="-107" w:right="379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</w:t>
            </w:r>
            <w:r w:rsidR="00AF1C9D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OBJETIVO DA REUNIÃO</w:t>
            </w:r>
          </w:p>
        </w:tc>
      </w:tr>
      <w:tr w:rsidR="00A86EE5" w:rsidRPr="00A2723F" w14:paraId="53CA926E" w14:textId="77777777" w:rsidTr="00171FC3">
        <w:trPr>
          <w:trHeight w:val="1510"/>
        </w:trPr>
        <w:tc>
          <w:tcPr>
            <w:tcW w:w="10768" w:type="dxa"/>
            <w:gridSpan w:val="9"/>
            <w:tcBorders>
              <w:bottom w:val="single" w:sz="4" w:space="0" w:color="auto"/>
            </w:tcBorders>
            <w:vAlign w:val="bottom"/>
          </w:tcPr>
          <w:p w14:paraId="656497FB" w14:textId="66186AAE" w:rsidR="00DD7FC1" w:rsidRDefault="001C3FBC" w:rsidP="00DD7FC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Paleta de cores</w:t>
            </w:r>
            <w:r w:rsidR="00DD7FC1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;</w:t>
            </w:r>
          </w:p>
          <w:p w14:paraId="778F481D" w14:textId="074061BC" w:rsidR="00DD7FC1" w:rsidRDefault="001C3FBC" w:rsidP="00DD7FC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Definição SM e PO</w:t>
            </w:r>
            <w:r w:rsidR="00DD7FC1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;</w:t>
            </w:r>
          </w:p>
          <w:p w14:paraId="26FB96A8" w14:textId="575C4CFB" w:rsidR="00DD7FC1" w:rsidRDefault="001C3FBC" w:rsidP="00DD7FC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Divisão de tasks</w:t>
            </w:r>
            <w:r w:rsidR="00DD7FC1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;</w:t>
            </w:r>
          </w:p>
          <w:p w14:paraId="6D1E96A1" w14:textId="370C1469" w:rsidR="001C3FBC" w:rsidRDefault="001C3FBC" w:rsidP="00DD7FC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Montagem product backlog;</w:t>
            </w:r>
          </w:p>
          <w:p w14:paraId="43681968" w14:textId="358A669B" w:rsidR="001C3FBC" w:rsidRPr="00DD7FC1" w:rsidRDefault="001C3FBC" w:rsidP="00DD7FC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Decisão do modelo protótipo.</w:t>
            </w:r>
          </w:p>
          <w:p w14:paraId="03A7B4AA" w14:textId="5B8968B0" w:rsidR="0088168D" w:rsidRPr="00DD7FC1" w:rsidRDefault="0088168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A86EE5" w:rsidRPr="00217F7A" w14:paraId="19447F3D" w14:textId="77777777" w:rsidTr="00171FC3">
        <w:trPr>
          <w:trHeight w:val="449"/>
        </w:trPr>
        <w:tc>
          <w:tcPr>
            <w:tcW w:w="10768" w:type="dxa"/>
            <w:gridSpan w:val="9"/>
            <w:tcBorders>
              <w:top w:val="single" w:sz="4" w:space="0" w:color="auto"/>
            </w:tcBorders>
            <w:shd w:val="clear" w:color="auto" w:fill="806000" w:themeFill="accent4" w:themeFillShade="80"/>
            <w:vAlign w:val="bottom"/>
          </w:tcPr>
          <w:p w14:paraId="1D607A67" w14:textId="6A1F7035" w:rsidR="00A86EE5" w:rsidRPr="00217F7A" w:rsidRDefault="00A86EE5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</w:t>
            </w:r>
            <w:r w:rsidR="00AF1C9D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PARTICIPANTES PRESENTES</w:t>
            </w:r>
          </w:p>
        </w:tc>
      </w:tr>
      <w:tr w:rsidR="000A05C1" w:rsidRPr="00217F7A" w14:paraId="15A0D3FE" w14:textId="77777777" w:rsidTr="00171FC3">
        <w:trPr>
          <w:trHeight w:val="404"/>
        </w:trPr>
        <w:tc>
          <w:tcPr>
            <w:tcW w:w="2510" w:type="dxa"/>
            <w:gridSpan w:val="2"/>
            <w:shd w:val="clear" w:color="auto" w:fill="BF8F00" w:themeFill="accent4" w:themeFillShade="BF"/>
            <w:vAlign w:val="bottom"/>
          </w:tcPr>
          <w:p w14:paraId="73D1F503" w14:textId="0DF2D27F" w:rsidR="00A86EE5" w:rsidRPr="00217F7A" w:rsidRDefault="00AF1C9D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NOME</w:t>
            </w:r>
          </w:p>
        </w:tc>
        <w:tc>
          <w:tcPr>
            <w:tcW w:w="2577" w:type="dxa"/>
            <w:gridSpan w:val="3"/>
            <w:shd w:val="clear" w:color="auto" w:fill="BF8F00" w:themeFill="accent4" w:themeFillShade="BF"/>
            <w:vAlign w:val="bottom"/>
          </w:tcPr>
          <w:p w14:paraId="58B17A96" w14:textId="23312B9F" w:rsidR="00A86EE5" w:rsidRPr="00217F7A" w:rsidRDefault="0088168D" w:rsidP="00AF1C9D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RA</w:t>
            </w:r>
          </w:p>
        </w:tc>
        <w:tc>
          <w:tcPr>
            <w:tcW w:w="3555" w:type="dxa"/>
            <w:gridSpan w:val="3"/>
            <w:shd w:val="clear" w:color="auto" w:fill="BF8F00" w:themeFill="accent4" w:themeFillShade="BF"/>
            <w:vAlign w:val="bottom"/>
          </w:tcPr>
          <w:p w14:paraId="2BB8A822" w14:textId="3B184CD9" w:rsidR="00A86EE5" w:rsidRPr="00217F7A" w:rsidRDefault="0088168D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126" w:type="dxa"/>
            <w:shd w:val="clear" w:color="auto" w:fill="BF8F00" w:themeFill="accent4" w:themeFillShade="BF"/>
            <w:vAlign w:val="bottom"/>
          </w:tcPr>
          <w:p w14:paraId="6616D972" w14:textId="2A81C7C8" w:rsidR="00A86EE5" w:rsidRPr="00217F7A" w:rsidRDefault="00DD7FC1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Convidados</w:t>
            </w:r>
            <w:proofErr w:type="spellEnd"/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Ajudas</w:t>
            </w:r>
            <w:proofErr w:type="spellEnd"/>
          </w:p>
        </w:tc>
      </w:tr>
      <w:tr w:rsidR="00453096" w:rsidRPr="00217F7A" w14:paraId="3C624389" w14:textId="77777777" w:rsidTr="00171FC3">
        <w:trPr>
          <w:trHeight w:val="431"/>
        </w:trPr>
        <w:tc>
          <w:tcPr>
            <w:tcW w:w="2510" w:type="dxa"/>
            <w:gridSpan w:val="2"/>
            <w:vAlign w:val="bottom"/>
          </w:tcPr>
          <w:p w14:paraId="55F16820" w14:textId="313CDA59" w:rsidR="00A86EE5" w:rsidRPr="00217F7A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Christian Bellei</w:t>
            </w:r>
          </w:p>
        </w:tc>
        <w:tc>
          <w:tcPr>
            <w:tcW w:w="2577" w:type="dxa"/>
            <w:gridSpan w:val="3"/>
            <w:vAlign w:val="bottom"/>
          </w:tcPr>
          <w:p w14:paraId="29347DF3" w14:textId="53EC3FA1" w:rsidR="00A86EE5" w:rsidRPr="00217F7A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03231035</w:t>
            </w:r>
          </w:p>
        </w:tc>
        <w:tc>
          <w:tcPr>
            <w:tcW w:w="3555" w:type="dxa"/>
            <w:gridSpan w:val="3"/>
            <w:vAlign w:val="bottom"/>
          </w:tcPr>
          <w:p w14:paraId="5DD0A373" w14:textId="1068EB78" w:rsidR="00A86EE5" w:rsidRPr="00217F7A" w:rsidRDefault="001C3FBC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christian.bellei@sptech.school</w:t>
            </w:r>
          </w:p>
        </w:tc>
        <w:tc>
          <w:tcPr>
            <w:tcW w:w="2126" w:type="dxa"/>
            <w:vAlign w:val="bottom"/>
          </w:tcPr>
          <w:p w14:paraId="281B5A41" w14:textId="0B854835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453096" w:rsidRPr="00217F7A" w14:paraId="7B947FC8" w14:textId="77777777" w:rsidTr="00171FC3">
        <w:trPr>
          <w:trHeight w:val="431"/>
        </w:trPr>
        <w:tc>
          <w:tcPr>
            <w:tcW w:w="2510" w:type="dxa"/>
            <w:gridSpan w:val="2"/>
            <w:vAlign w:val="bottom"/>
          </w:tcPr>
          <w:p w14:paraId="20C5A308" w14:textId="1BA49353" w:rsidR="003E6877" w:rsidRPr="0088168D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Eduardo Medina</w:t>
            </w:r>
          </w:p>
        </w:tc>
        <w:tc>
          <w:tcPr>
            <w:tcW w:w="2577" w:type="dxa"/>
            <w:gridSpan w:val="3"/>
            <w:vAlign w:val="bottom"/>
          </w:tcPr>
          <w:p w14:paraId="590C2F97" w14:textId="46247EEB" w:rsidR="003E6877" w:rsidRPr="0088168D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8168D">
              <w:rPr>
                <w:rFonts w:ascii="Arial" w:hAnsi="Arial" w:cs="Arial"/>
                <w:color w:val="000000"/>
                <w:sz w:val="18"/>
                <w:szCs w:val="18"/>
              </w:rPr>
              <w:t>032310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3555" w:type="dxa"/>
            <w:gridSpan w:val="3"/>
            <w:vAlign w:val="bottom"/>
          </w:tcPr>
          <w:p w14:paraId="438A8AD9" w14:textId="5D234126" w:rsidR="003E6877" w:rsidRPr="00217F7A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eduardo.neris@sptech.school</w:t>
            </w:r>
          </w:p>
        </w:tc>
        <w:tc>
          <w:tcPr>
            <w:tcW w:w="2126" w:type="dxa"/>
            <w:vAlign w:val="bottom"/>
          </w:tcPr>
          <w:p w14:paraId="34FD7C40" w14:textId="77777777" w:rsidR="003E6877" w:rsidRPr="00217F7A" w:rsidRDefault="003E6877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453096" w:rsidRPr="00217F7A" w14:paraId="634CB055" w14:textId="77777777" w:rsidTr="00171FC3">
        <w:trPr>
          <w:trHeight w:val="431"/>
        </w:trPr>
        <w:tc>
          <w:tcPr>
            <w:tcW w:w="2510" w:type="dxa"/>
            <w:gridSpan w:val="2"/>
            <w:vAlign w:val="bottom"/>
          </w:tcPr>
          <w:p w14:paraId="0AF72860" w14:textId="0FC934C8" w:rsidR="003E6877" w:rsidRPr="0088168D" w:rsidRDefault="003E6877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77" w:type="dxa"/>
            <w:gridSpan w:val="3"/>
            <w:vAlign w:val="bottom"/>
          </w:tcPr>
          <w:p w14:paraId="46D4A325" w14:textId="6AF10CF4" w:rsidR="003E6877" w:rsidRPr="0088168D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8168D">
              <w:rPr>
                <w:rFonts w:ascii="Arial" w:hAnsi="Arial" w:cs="Arial"/>
                <w:color w:val="000000"/>
                <w:sz w:val="18"/>
                <w:szCs w:val="18"/>
              </w:rPr>
              <w:t>032310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3555" w:type="dxa"/>
            <w:gridSpan w:val="3"/>
            <w:vAlign w:val="bottom"/>
          </w:tcPr>
          <w:p w14:paraId="6683AC17" w14:textId="5218D687" w:rsidR="003E6877" w:rsidRPr="00217F7A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guilherme.gsantos@sptech.school</w:t>
            </w:r>
          </w:p>
        </w:tc>
        <w:tc>
          <w:tcPr>
            <w:tcW w:w="2126" w:type="dxa"/>
            <w:vAlign w:val="bottom"/>
          </w:tcPr>
          <w:p w14:paraId="646DCC8A" w14:textId="77777777" w:rsidR="003E6877" w:rsidRPr="00217F7A" w:rsidRDefault="003E6877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3E6877" w:rsidRPr="00217F7A" w14:paraId="5DA95314" w14:textId="77777777" w:rsidTr="00171FC3">
        <w:trPr>
          <w:trHeight w:val="413"/>
        </w:trPr>
        <w:tc>
          <w:tcPr>
            <w:tcW w:w="2510" w:type="dxa"/>
            <w:gridSpan w:val="2"/>
            <w:vAlign w:val="bottom"/>
          </w:tcPr>
          <w:p w14:paraId="5D0F65D0" w14:textId="6880F4E1" w:rsidR="003E6877" w:rsidRPr="003E6877" w:rsidRDefault="003E6877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77" w:type="dxa"/>
            <w:gridSpan w:val="3"/>
            <w:vAlign w:val="bottom"/>
          </w:tcPr>
          <w:p w14:paraId="32C1CDDB" w14:textId="51BF65CE" w:rsidR="003E6877" w:rsidRPr="003E6877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3E6877">
              <w:rPr>
                <w:rFonts w:ascii="Arial" w:hAnsi="Arial" w:cs="Arial"/>
                <w:color w:val="000000"/>
                <w:sz w:val="18"/>
                <w:szCs w:val="18"/>
              </w:rPr>
              <w:t>032310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555" w:type="dxa"/>
            <w:gridSpan w:val="3"/>
            <w:vAlign w:val="bottom"/>
          </w:tcPr>
          <w:p w14:paraId="5003169C" w14:textId="6123B0B2" w:rsidR="003E6877" w:rsidRPr="00217F7A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Isabel.oliveira@sptech.school</w:t>
            </w:r>
          </w:p>
        </w:tc>
        <w:tc>
          <w:tcPr>
            <w:tcW w:w="2126" w:type="dxa"/>
            <w:vAlign w:val="bottom"/>
          </w:tcPr>
          <w:p w14:paraId="21874686" w14:textId="77777777" w:rsidR="003E6877" w:rsidRPr="00217F7A" w:rsidRDefault="003E6877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3E6877" w:rsidRPr="00217F7A" w14:paraId="3B4E3F9B" w14:textId="77777777" w:rsidTr="00171FC3">
        <w:trPr>
          <w:trHeight w:val="413"/>
        </w:trPr>
        <w:tc>
          <w:tcPr>
            <w:tcW w:w="2510" w:type="dxa"/>
            <w:gridSpan w:val="2"/>
            <w:vAlign w:val="bottom"/>
          </w:tcPr>
          <w:p w14:paraId="782959EB" w14:textId="73A438F9" w:rsidR="003E6877" w:rsidRPr="003E6877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Livia Yasmin</w:t>
            </w:r>
          </w:p>
        </w:tc>
        <w:tc>
          <w:tcPr>
            <w:tcW w:w="2577" w:type="dxa"/>
            <w:gridSpan w:val="3"/>
            <w:vAlign w:val="bottom"/>
          </w:tcPr>
          <w:p w14:paraId="656B8DC5" w14:textId="5D07864D" w:rsidR="003E6877" w:rsidRPr="003E6877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3E6877">
              <w:rPr>
                <w:rFonts w:ascii="Arial" w:hAnsi="Arial" w:cs="Arial"/>
                <w:color w:val="000000"/>
                <w:sz w:val="18"/>
                <w:szCs w:val="18"/>
              </w:rPr>
              <w:t>032310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03</w:t>
            </w:r>
          </w:p>
        </w:tc>
        <w:tc>
          <w:tcPr>
            <w:tcW w:w="3555" w:type="dxa"/>
            <w:gridSpan w:val="3"/>
            <w:vAlign w:val="bottom"/>
          </w:tcPr>
          <w:p w14:paraId="6A2AB314" w14:textId="669054BA" w:rsidR="003E6877" w:rsidRPr="00217F7A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livia.lanes@sptech.school</w:t>
            </w:r>
          </w:p>
        </w:tc>
        <w:tc>
          <w:tcPr>
            <w:tcW w:w="2126" w:type="dxa"/>
            <w:vAlign w:val="bottom"/>
          </w:tcPr>
          <w:p w14:paraId="0324F16B" w14:textId="77777777" w:rsidR="003E6877" w:rsidRPr="00217F7A" w:rsidRDefault="003E6877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453096" w:rsidRPr="00217F7A" w14:paraId="69E1BE16" w14:textId="77777777" w:rsidTr="00171FC3">
        <w:trPr>
          <w:trHeight w:val="534"/>
        </w:trPr>
        <w:tc>
          <w:tcPr>
            <w:tcW w:w="2510" w:type="dxa"/>
            <w:gridSpan w:val="2"/>
            <w:vAlign w:val="bottom"/>
          </w:tcPr>
          <w:p w14:paraId="1015A3CB" w14:textId="1F30CA6B" w:rsidR="003E6877" w:rsidRPr="003E6877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Tiago Navarro</w:t>
            </w:r>
          </w:p>
        </w:tc>
        <w:tc>
          <w:tcPr>
            <w:tcW w:w="2577" w:type="dxa"/>
            <w:gridSpan w:val="3"/>
            <w:vAlign w:val="bottom"/>
          </w:tcPr>
          <w:p w14:paraId="29396057" w14:textId="60287700" w:rsidR="003E6877" w:rsidRPr="003E6877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03231018</w:t>
            </w:r>
          </w:p>
        </w:tc>
        <w:tc>
          <w:tcPr>
            <w:tcW w:w="3555" w:type="dxa"/>
            <w:gridSpan w:val="3"/>
            <w:vAlign w:val="bottom"/>
          </w:tcPr>
          <w:p w14:paraId="1931A8EC" w14:textId="1BD2069A" w:rsidR="00DD7FC1" w:rsidRPr="00217F7A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tiago.navarro@sptech.school</w:t>
            </w:r>
          </w:p>
        </w:tc>
        <w:tc>
          <w:tcPr>
            <w:tcW w:w="2126" w:type="dxa"/>
            <w:vAlign w:val="bottom"/>
          </w:tcPr>
          <w:p w14:paraId="212A2BDF" w14:textId="77777777" w:rsidR="003E6877" w:rsidRPr="00217F7A" w:rsidRDefault="003E6877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0A05C1" w:rsidRPr="00217F7A" w14:paraId="5481208D" w14:textId="77777777" w:rsidTr="00171FC3">
        <w:trPr>
          <w:trHeight w:val="449"/>
        </w:trPr>
        <w:tc>
          <w:tcPr>
            <w:tcW w:w="10768" w:type="dxa"/>
            <w:gridSpan w:val="9"/>
            <w:tcBorders>
              <w:top w:val="single" w:sz="4" w:space="0" w:color="auto"/>
            </w:tcBorders>
            <w:shd w:val="clear" w:color="auto" w:fill="806000" w:themeFill="accent4" w:themeFillShade="80"/>
            <w:vAlign w:val="bottom"/>
          </w:tcPr>
          <w:p w14:paraId="321E6E7B" w14:textId="688CF98C" w:rsidR="000A05C1" w:rsidRPr="00217F7A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</w:t>
            </w: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</w:t>
            </w:r>
            <w:r w:rsidR="00453096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PARTICIPANTES AUSENTES</w:t>
            </w:r>
          </w:p>
        </w:tc>
      </w:tr>
      <w:tr w:rsidR="000A05C1" w:rsidRPr="00217F7A" w14:paraId="1EC0D330" w14:textId="77777777" w:rsidTr="00171FC3">
        <w:trPr>
          <w:trHeight w:val="404"/>
        </w:trPr>
        <w:tc>
          <w:tcPr>
            <w:tcW w:w="3570" w:type="dxa"/>
            <w:gridSpan w:val="3"/>
            <w:shd w:val="clear" w:color="auto" w:fill="BF8F00" w:themeFill="accent4" w:themeFillShade="BF"/>
            <w:vAlign w:val="bottom"/>
          </w:tcPr>
          <w:p w14:paraId="78CAA014" w14:textId="77777777" w:rsidR="000A05C1" w:rsidRPr="00217F7A" w:rsidRDefault="000A05C1" w:rsidP="000313E4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NOME</w:t>
            </w:r>
          </w:p>
        </w:tc>
        <w:tc>
          <w:tcPr>
            <w:tcW w:w="7198" w:type="dxa"/>
            <w:gridSpan w:val="6"/>
            <w:shd w:val="clear" w:color="auto" w:fill="BF8F00" w:themeFill="accent4" w:themeFillShade="BF"/>
            <w:vAlign w:val="bottom"/>
          </w:tcPr>
          <w:p w14:paraId="106C1DD3" w14:textId="77777777" w:rsidR="000A05C1" w:rsidRPr="00217F7A" w:rsidRDefault="000A05C1" w:rsidP="000313E4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JUSTIFICATIVA</w:t>
            </w:r>
          </w:p>
        </w:tc>
      </w:tr>
      <w:tr w:rsidR="000A05C1" w:rsidRPr="00217F7A" w14:paraId="65BD15C0" w14:textId="77777777" w:rsidTr="00171FC3">
        <w:trPr>
          <w:trHeight w:val="431"/>
        </w:trPr>
        <w:tc>
          <w:tcPr>
            <w:tcW w:w="3570" w:type="dxa"/>
            <w:gridSpan w:val="3"/>
            <w:vAlign w:val="bottom"/>
          </w:tcPr>
          <w:p w14:paraId="6672A05E" w14:textId="34FA8591" w:rsidR="000A05C1" w:rsidRPr="00217F7A" w:rsidRDefault="001C3FBC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Guilherme Gonçalves</w:t>
            </w:r>
          </w:p>
        </w:tc>
        <w:tc>
          <w:tcPr>
            <w:tcW w:w="7198" w:type="dxa"/>
            <w:gridSpan w:val="6"/>
            <w:vAlign w:val="bottom"/>
          </w:tcPr>
          <w:p w14:paraId="567F1E5F" w14:textId="4029EB5D" w:rsidR="000A05C1" w:rsidRPr="00217F7A" w:rsidRDefault="00E1139D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Foi no hospital, estava mal.</w:t>
            </w:r>
          </w:p>
        </w:tc>
      </w:tr>
      <w:tr w:rsidR="000A05C1" w:rsidRPr="00217F7A" w14:paraId="0C40AE19" w14:textId="77777777" w:rsidTr="00171FC3">
        <w:trPr>
          <w:trHeight w:val="431"/>
        </w:trPr>
        <w:tc>
          <w:tcPr>
            <w:tcW w:w="3570" w:type="dxa"/>
            <w:gridSpan w:val="3"/>
            <w:vAlign w:val="bottom"/>
          </w:tcPr>
          <w:p w14:paraId="21F84E87" w14:textId="363F3AF9" w:rsidR="000A05C1" w:rsidRPr="0088168D" w:rsidRDefault="001C3FBC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Isabel Bermudes</w:t>
            </w:r>
          </w:p>
        </w:tc>
        <w:tc>
          <w:tcPr>
            <w:tcW w:w="7198" w:type="dxa"/>
            <w:gridSpan w:val="6"/>
            <w:vAlign w:val="bottom"/>
          </w:tcPr>
          <w:p w14:paraId="4DE95A79" w14:textId="0C8EF0A5" w:rsidR="000A05C1" w:rsidRPr="0088168D" w:rsidRDefault="00E1139D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Acontecido pessoal envolvendo hospitais também.</w:t>
            </w:r>
          </w:p>
        </w:tc>
      </w:tr>
      <w:tr w:rsidR="000A05C1" w:rsidRPr="00217F7A" w14:paraId="778D4164" w14:textId="77777777" w:rsidTr="00171FC3">
        <w:trPr>
          <w:trHeight w:val="431"/>
        </w:trPr>
        <w:tc>
          <w:tcPr>
            <w:tcW w:w="3570" w:type="dxa"/>
            <w:gridSpan w:val="3"/>
            <w:vAlign w:val="bottom"/>
          </w:tcPr>
          <w:p w14:paraId="2863BC44" w14:textId="77777777" w:rsidR="000A05C1" w:rsidRPr="0088168D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198" w:type="dxa"/>
            <w:gridSpan w:val="6"/>
            <w:vAlign w:val="bottom"/>
          </w:tcPr>
          <w:p w14:paraId="153A459C" w14:textId="77777777" w:rsidR="000A05C1" w:rsidRPr="0088168D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0A05C1" w:rsidRPr="00217F7A" w14:paraId="32ABA1A9" w14:textId="77777777" w:rsidTr="00171FC3">
        <w:trPr>
          <w:trHeight w:val="413"/>
        </w:trPr>
        <w:tc>
          <w:tcPr>
            <w:tcW w:w="3570" w:type="dxa"/>
            <w:gridSpan w:val="3"/>
            <w:vAlign w:val="bottom"/>
          </w:tcPr>
          <w:p w14:paraId="0112A3BA" w14:textId="77777777" w:rsidR="000A05C1" w:rsidRPr="003E6877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198" w:type="dxa"/>
            <w:gridSpan w:val="6"/>
            <w:vAlign w:val="bottom"/>
          </w:tcPr>
          <w:p w14:paraId="431FB691" w14:textId="77777777" w:rsidR="000A05C1" w:rsidRPr="003E6877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0A05C1" w:rsidRPr="00217F7A" w14:paraId="4BCDA3E7" w14:textId="77777777" w:rsidTr="00171FC3">
        <w:trPr>
          <w:trHeight w:val="413"/>
        </w:trPr>
        <w:tc>
          <w:tcPr>
            <w:tcW w:w="3570" w:type="dxa"/>
            <w:gridSpan w:val="3"/>
            <w:vAlign w:val="bottom"/>
          </w:tcPr>
          <w:p w14:paraId="7D658C2F" w14:textId="77777777" w:rsidR="000A05C1" w:rsidRPr="003E6877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198" w:type="dxa"/>
            <w:gridSpan w:val="6"/>
            <w:vAlign w:val="bottom"/>
          </w:tcPr>
          <w:p w14:paraId="3BBFE554" w14:textId="77777777" w:rsidR="000A05C1" w:rsidRPr="003E6877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0A05C1" w:rsidRPr="00217F7A" w14:paraId="29642146" w14:textId="77777777" w:rsidTr="00171FC3">
        <w:trPr>
          <w:trHeight w:val="534"/>
        </w:trPr>
        <w:tc>
          <w:tcPr>
            <w:tcW w:w="3570" w:type="dxa"/>
            <w:gridSpan w:val="3"/>
            <w:vAlign w:val="bottom"/>
          </w:tcPr>
          <w:p w14:paraId="2B15AD56" w14:textId="77777777" w:rsidR="000A05C1" w:rsidRPr="003E6877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198" w:type="dxa"/>
            <w:gridSpan w:val="6"/>
            <w:vAlign w:val="bottom"/>
          </w:tcPr>
          <w:p w14:paraId="79A77C9A" w14:textId="77777777" w:rsidR="000A05C1" w:rsidRPr="003E6877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3E6877" w:rsidRPr="00217F7A" w14:paraId="646DEC24" w14:textId="77777777" w:rsidTr="00171FC3">
        <w:trPr>
          <w:trHeight w:val="449"/>
        </w:trPr>
        <w:tc>
          <w:tcPr>
            <w:tcW w:w="10768" w:type="dxa"/>
            <w:gridSpan w:val="9"/>
            <w:shd w:val="clear" w:color="auto" w:fill="806000" w:themeFill="accent4" w:themeFillShade="80"/>
            <w:vAlign w:val="bottom"/>
          </w:tcPr>
          <w:p w14:paraId="1446350D" w14:textId="2D344078" w:rsidR="003E6877" w:rsidRPr="00217F7A" w:rsidRDefault="00453096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</w:t>
            </w:r>
            <w:r w:rsidR="003E6877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.</w:t>
            </w:r>
            <w:r w:rsidR="003E6877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</w:t>
            </w:r>
            <w:r w:rsidR="003E6877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ANOTAÇÕES</w:t>
            </w:r>
            <w:r w:rsidR="003E6877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, DECI</w:t>
            </w:r>
            <w:r w:rsidR="003E6877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SÕES,</w:t>
            </w:r>
            <w:r w:rsidR="003E6877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3E6877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PROBLEMAS</w:t>
            </w:r>
          </w:p>
        </w:tc>
      </w:tr>
      <w:tr w:rsidR="0058009D" w:rsidRPr="00217F7A" w14:paraId="536B1AB0" w14:textId="77777777" w:rsidTr="00171FC3">
        <w:trPr>
          <w:trHeight w:val="404"/>
        </w:trPr>
        <w:tc>
          <w:tcPr>
            <w:tcW w:w="5087" w:type="dxa"/>
            <w:gridSpan w:val="5"/>
            <w:shd w:val="clear" w:color="auto" w:fill="BF8F00" w:themeFill="accent4" w:themeFillShade="BF"/>
            <w:vAlign w:val="bottom"/>
          </w:tcPr>
          <w:p w14:paraId="680918A9" w14:textId="60BDBABF" w:rsidR="003E6877" w:rsidRPr="00217F7A" w:rsidRDefault="003E6877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TÓPICO</w:t>
            </w:r>
          </w:p>
        </w:tc>
        <w:tc>
          <w:tcPr>
            <w:tcW w:w="3555" w:type="dxa"/>
            <w:gridSpan w:val="3"/>
            <w:shd w:val="clear" w:color="auto" w:fill="BF8F00" w:themeFill="accent4" w:themeFillShade="BF"/>
            <w:vAlign w:val="bottom"/>
          </w:tcPr>
          <w:p w14:paraId="400407B3" w14:textId="23BC0332" w:rsidR="003E6877" w:rsidRPr="00217F7A" w:rsidRDefault="003E6877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RESPONSÁVEL</w:t>
            </w:r>
          </w:p>
        </w:tc>
        <w:tc>
          <w:tcPr>
            <w:tcW w:w="2126" w:type="dxa"/>
            <w:shd w:val="clear" w:color="auto" w:fill="BF8F00" w:themeFill="accent4" w:themeFillShade="BF"/>
            <w:vAlign w:val="bottom"/>
          </w:tcPr>
          <w:p w14:paraId="75A844FA" w14:textId="459822DC" w:rsidR="003E6877" w:rsidRPr="00217F7A" w:rsidRDefault="000A05C1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PRAZO</w:t>
            </w:r>
          </w:p>
        </w:tc>
      </w:tr>
      <w:tr w:rsidR="000A05C1" w:rsidRPr="00DD7FC1" w14:paraId="2B36C25C" w14:textId="77777777" w:rsidTr="00171FC3">
        <w:trPr>
          <w:trHeight w:val="431"/>
        </w:trPr>
        <w:tc>
          <w:tcPr>
            <w:tcW w:w="5087" w:type="dxa"/>
            <w:gridSpan w:val="5"/>
            <w:vAlign w:val="bottom"/>
          </w:tcPr>
          <w:p w14:paraId="4EEBB31E" w14:textId="001E8BB3" w:rsidR="003E6877" w:rsidRPr="00FF5D2E" w:rsidRDefault="00E1139D" w:rsidP="00F5038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Paleta de cores</w:t>
            </w:r>
          </w:p>
        </w:tc>
        <w:tc>
          <w:tcPr>
            <w:tcW w:w="3555" w:type="dxa"/>
            <w:gridSpan w:val="3"/>
            <w:vAlign w:val="bottom"/>
          </w:tcPr>
          <w:p w14:paraId="4343764A" w14:textId="639939B7" w:rsidR="003E6877" w:rsidRPr="00DD7FC1" w:rsidRDefault="00E1139D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Livia</w:t>
            </w:r>
          </w:p>
        </w:tc>
        <w:tc>
          <w:tcPr>
            <w:tcW w:w="2126" w:type="dxa"/>
            <w:vAlign w:val="bottom"/>
          </w:tcPr>
          <w:p w14:paraId="0E1DE069" w14:textId="753D90A9" w:rsidR="003E6877" w:rsidRPr="00DD7FC1" w:rsidRDefault="00E1139D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14</w:t>
            </w:r>
            <w:r w:rsidR="00DF01A0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/0</w:t>
            </w: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8</w:t>
            </w:r>
            <w:r w:rsidR="00DF01A0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/2023</w:t>
            </w:r>
          </w:p>
        </w:tc>
      </w:tr>
      <w:tr w:rsidR="000A05C1" w:rsidRPr="00DD7FC1" w14:paraId="0BC7E046" w14:textId="77777777" w:rsidTr="00171FC3">
        <w:trPr>
          <w:trHeight w:val="431"/>
        </w:trPr>
        <w:tc>
          <w:tcPr>
            <w:tcW w:w="5087" w:type="dxa"/>
            <w:gridSpan w:val="5"/>
            <w:vAlign w:val="bottom"/>
          </w:tcPr>
          <w:p w14:paraId="6ECB0F52" w14:textId="798DEC33" w:rsidR="003E6877" w:rsidRPr="00FF5D2E" w:rsidRDefault="00E1139D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Montagem product backlog</w:t>
            </w:r>
            <w:r w:rsidR="00F50386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555" w:type="dxa"/>
            <w:gridSpan w:val="3"/>
            <w:vAlign w:val="bottom"/>
          </w:tcPr>
          <w:p w14:paraId="7F17BD10" w14:textId="3C3B2F1E" w:rsidR="003E6877" w:rsidRPr="00DD7FC1" w:rsidRDefault="00E1139D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Tiago</w:t>
            </w:r>
          </w:p>
        </w:tc>
        <w:tc>
          <w:tcPr>
            <w:tcW w:w="2126" w:type="dxa"/>
            <w:vAlign w:val="bottom"/>
          </w:tcPr>
          <w:p w14:paraId="4CBD0DD1" w14:textId="68ABADDA" w:rsidR="003E6877" w:rsidRPr="00DD7FC1" w:rsidRDefault="00E1139D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14</w:t>
            </w:r>
            <w:r w:rsidR="00F50386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/0</w:t>
            </w: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8</w:t>
            </w:r>
            <w:r w:rsidR="00F50386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/2023</w:t>
            </w:r>
          </w:p>
        </w:tc>
      </w:tr>
      <w:tr w:rsidR="000A05C1" w:rsidRPr="00F50386" w14:paraId="785E7492" w14:textId="77777777" w:rsidTr="00171FC3">
        <w:trPr>
          <w:trHeight w:val="431"/>
        </w:trPr>
        <w:tc>
          <w:tcPr>
            <w:tcW w:w="5087" w:type="dxa"/>
            <w:gridSpan w:val="5"/>
            <w:vAlign w:val="bottom"/>
          </w:tcPr>
          <w:p w14:paraId="0DF38CA3" w14:textId="74A2C782" w:rsidR="003E6877" w:rsidRPr="00DD7FC1" w:rsidRDefault="00E1139D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Decisão de modelo protótipo</w:t>
            </w:r>
          </w:p>
        </w:tc>
        <w:tc>
          <w:tcPr>
            <w:tcW w:w="3555" w:type="dxa"/>
            <w:gridSpan w:val="3"/>
            <w:vAlign w:val="bottom"/>
          </w:tcPr>
          <w:p w14:paraId="53670D53" w14:textId="12E3FA3C" w:rsidR="003E6877" w:rsidRPr="00DD7FC1" w:rsidRDefault="00E1139D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 xml:space="preserve">Todos </w:t>
            </w:r>
          </w:p>
        </w:tc>
        <w:tc>
          <w:tcPr>
            <w:tcW w:w="2126" w:type="dxa"/>
            <w:vAlign w:val="bottom"/>
          </w:tcPr>
          <w:p w14:paraId="33770743" w14:textId="5058A850" w:rsidR="003E6877" w:rsidRPr="00DD7FC1" w:rsidRDefault="00E1139D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14</w:t>
            </w:r>
            <w:r w:rsidR="00F50386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/0</w:t>
            </w: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8</w:t>
            </w:r>
            <w:r w:rsidR="00F50386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/2023</w:t>
            </w:r>
          </w:p>
        </w:tc>
      </w:tr>
      <w:tr w:rsidR="000A05C1" w:rsidRPr="00F50386" w14:paraId="6AB1FBC0" w14:textId="77777777" w:rsidTr="00171FC3">
        <w:trPr>
          <w:trHeight w:val="431"/>
        </w:trPr>
        <w:tc>
          <w:tcPr>
            <w:tcW w:w="5087" w:type="dxa"/>
            <w:gridSpan w:val="5"/>
            <w:vAlign w:val="bottom"/>
          </w:tcPr>
          <w:p w14:paraId="5AAB0012" w14:textId="3BDE6818" w:rsidR="003E6877" w:rsidRPr="00DD7FC1" w:rsidRDefault="00E1139D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lastRenderedPageBreak/>
              <w:t>Divisão de tasks</w:t>
            </w:r>
          </w:p>
        </w:tc>
        <w:tc>
          <w:tcPr>
            <w:tcW w:w="3555" w:type="dxa"/>
            <w:gridSpan w:val="3"/>
            <w:vAlign w:val="bottom"/>
          </w:tcPr>
          <w:p w14:paraId="6D2E9644" w14:textId="208C2D0C" w:rsidR="003E6877" w:rsidRPr="00DD7FC1" w:rsidRDefault="00E1139D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Todos</w:t>
            </w:r>
          </w:p>
        </w:tc>
        <w:tc>
          <w:tcPr>
            <w:tcW w:w="2126" w:type="dxa"/>
            <w:vAlign w:val="bottom"/>
          </w:tcPr>
          <w:p w14:paraId="2F47A5D7" w14:textId="1691D283" w:rsidR="003E6877" w:rsidRPr="00DD7FC1" w:rsidRDefault="00E1139D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14/08/2023</w:t>
            </w:r>
          </w:p>
        </w:tc>
      </w:tr>
      <w:tr w:rsidR="003E6877" w:rsidRPr="00DD7FC1" w14:paraId="19EBD161" w14:textId="77777777" w:rsidTr="00171FC3">
        <w:trPr>
          <w:trHeight w:val="449"/>
        </w:trPr>
        <w:tc>
          <w:tcPr>
            <w:tcW w:w="10768" w:type="dxa"/>
            <w:gridSpan w:val="9"/>
            <w:shd w:val="clear" w:color="auto" w:fill="806000" w:themeFill="accent4" w:themeFillShade="80"/>
            <w:vAlign w:val="bottom"/>
          </w:tcPr>
          <w:p w14:paraId="4913DC00" w14:textId="461AE7E7" w:rsidR="003E6877" w:rsidRPr="00DD7FC1" w:rsidRDefault="00453096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22"/>
                <w:szCs w:val="22"/>
                <w:lang w:val="pt-BR"/>
              </w:rPr>
              <w:t>5</w:t>
            </w:r>
            <w:r w:rsidR="003E6877" w:rsidRPr="00DD7FC1">
              <w:rPr>
                <w:rFonts w:ascii="Arial" w:hAnsi="Arial"/>
                <w:b/>
                <w:color w:val="FFFFFF" w:themeColor="background1"/>
                <w:sz w:val="22"/>
                <w:szCs w:val="22"/>
                <w:lang w:val="pt-BR"/>
              </w:rPr>
              <w:t>.</w:t>
            </w:r>
            <w:r w:rsidR="003E6877" w:rsidRPr="00DD7FC1">
              <w:rPr>
                <w:rFonts w:ascii="Arial" w:hAnsi="Arial"/>
                <w:b/>
                <w:color w:val="FFFFFF" w:themeColor="background1"/>
                <w:sz w:val="20"/>
                <w:szCs w:val="20"/>
                <w:lang w:val="pt-BR"/>
              </w:rPr>
              <w:t xml:space="preserve">  ITENS PENDENTES</w:t>
            </w:r>
          </w:p>
        </w:tc>
      </w:tr>
      <w:tr w:rsidR="0058009D" w:rsidRPr="00DD7FC1" w14:paraId="718BE30C" w14:textId="77777777" w:rsidTr="00171FC3">
        <w:trPr>
          <w:trHeight w:val="404"/>
        </w:trPr>
        <w:tc>
          <w:tcPr>
            <w:tcW w:w="5087" w:type="dxa"/>
            <w:gridSpan w:val="5"/>
            <w:shd w:val="clear" w:color="auto" w:fill="BF8F00" w:themeFill="accent4" w:themeFillShade="BF"/>
            <w:vAlign w:val="bottom"/>
          </w:tcPr>
          <w:p w14:paraId="06CC46DD" w14:textId="7EF8F603" w:rsidR="003E6877" w:rsidRPr="00DD7FC1" w:rsidRDefault="003E6877" w:rsidP="00AF1C9D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18"/>
                <w:szCs w:val="18"/>
                <w:lang w:val="pt-BR"/>
              </w:rPr>
              <w:t>AÇÃO</w:t>
            </w:r>
          </w:p>
        </w:tc>
        <w:tc>
          <w:tcPr>
            <w:tcW w:w="3555" w:type="dxa"/>
            <w:gridSpan w:val="3"/>
            <w:shd w:val="clear" w:color="auto" w:fill="BF8F00" w:themeFill="accent4" w:themeFillShade="BF"/>
            <w:vAlign w:val="bottom"/>
          </w:tcPr>
          <w:p w14:paraId="65C750D8" w14:textId="1CAC625F" w:rsidR="003E6877" w:rsidRPr="00DD7FC1" w:rsidRDefault="003E6877" w:rsidP="00AF1C9D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18"/>
                <w:szCs w:val="18"/>
                <w:lang w:val="pt-BR"/>
              </w:rPr>
              <w:t>RESPONSÁVEL</w:t>
            </w:r>
          </w:p>
        </w:tc>
        <w:tc>
          <w:tcPr>
            <w:tcW w:w="2126" w:type="dxa"/>
            <w:shd w:val="clear" w:color="auto" w:fill="BF8F00" w:themeFill="accent4" w:themeFillShade="BF"/>
            <w:vAlign w:val="bottom"/>
          </w:tcPr>
          <w:p w14:paraId="2A755007" w14:textId="5A47F3A6" w:rsidR="003E6877" w:rsidRPr="00DD7FC1" w:rsidRDefault="003E6877" w:rsidP="00AF1C9D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18"/>
                <w:szCs w:val="18"/>
                <w:lang w:val="pt-BR"/>
              </w:rPr>
              <w:t>PRAZO</w:t>
            </w:r>
          </w:p>
        </w:tc>
      </w:tr>
      <w:tr w:rsidR="000A05C1" w:rsidRPr="00DD7FC1" w14:paraId="22E0D5A8" w14:textId="77777777" w:rsidTr="00171FC3">
        <w:trPr>
          <w:trHeight w:val="431"/>
        </w:trPr>
        <w:tc>
          <w:tcPr>
            <w:tcW w:w="5087" w:type="dxa"/>
            <w:gridSpan w:val="5"/>
            <w:vAlign w:val="bottom"/>
          </w:tcPr>
          <w:p w14:paraId="1E9240A4" w14:textId="72DFE196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3555" w:type="dxa"/>
            <w:gridSpan w:val="3"/>
            <w:vAlign w:val="bottom"/>
          </w:tcPr>
          <w:p w14:paraId="6BC6A207" w14:textId="3D458295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vAlign w:val="bottom"/>
          </w:tcPr>
          <w:p w14:paraId="3E42C733" w14:textId="14E64CF5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0A05C1" w:rsidRPr="00DD7FC1" w14:paraId="74A77EF4" w14:textId="77777777" w:rsidTr="00171FC3">
        <w:trPr>
          <w:trHeight w:val="431"/>
        </w:trPr>
        <w:tc>
          <w:tcPr>
            <w:tcW w:w="5087" w:type="dxa"/>
            <w:gridSpan w:val="5"/>
            <w:vAlign w:val="bottom"/>
          </w:tcPr>
          <w:p w14:paraId="2671579D" w14:textId="545DB433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3555" w:type="dxa"/>
            <w:gridSpan w:val="3"/>
            <w:vAlign w:val="bottom"/>
          </w:tcPr>
          <w:p w14:paraId="653AE3BF" w14:textId="77777777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vAlign w:val="bottom"/>
          </w:tcPr>
          <w:p w14:paraId="1F3FFBB1" w14:textId="77777777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0A05C1" w:rsidRPr="00DD7FC1" w14:paraId="630EC32A" w14:textId="77777777" w:rsidTr="00171FC3">
        <w:trPr>
          <w:trHeight w:val="431"/>
        </w:trPr>
        <w:tc>
          <w:tcPr>
            <w:tcW w:w="5087" w:type="dxa"/>
            <w:gridSpan w:val="5"/>
            <w:vAlign w:val="bottom"/>
          </w:tcPr>
          <w:p w14:paraId="58BE45AF" w14:textId="5337B592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3555" w:type="dxa"/>
            <w:gridSpan w:val="3"/>
            <w:vAlign w:val="bottom"/>
          </w:tcPr>
          <w:p w14:paraId="16842BE9" w14:textId="77777777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vAlign w:val="bottom"/>
          </w:tcPr>
          <w:p w14:paraId="67953B3F" w14:textId="77777777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0A05C1" w:rsidRPr="00DD7FC1" w14:paraId="337DC632" w14:textId="77777777" w:rsidTr="00171FC3">
        <w:trPr>
          <w:trHeight w:val="431"/>
        </w:trPr>
        <w:tc>
          <w:tcPr>
            <w:tcW w:w="5087" w:type="dxa"/>
            <w:gridSpan w:val="5"/>
            <w:vAlign w:val="bottom"/>
          </w:tcPr>
          <w:p w14:paraId="486215F2" w14:textId="77777777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3555" w:type="dxa"/>
            <w:gridSpan w:val="3"/>
            <w:vAlign w:val="bottom"/>
          </w:tcPr>
          <w:p w14:paraId="75F0D022" w14:textId="77777777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vAlign w:val="bottom"/>
          </w:tcPr>
          <w:p w14:paraId="326DA5C8" w14:textId="77777777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58009D" w:rsidRPr="00DD7FC1" w14:paraId="67864496" w14:textId="77777777" w:rsidTr="00171FC3">
        <w:trPr>
          <w:trHeight w:val="431"/>
        </w:trPr>
        <w:tc>
          <w:tcPr>
            <w:tcW w:w="5087" w:type="dxa"/>
            <w:gridSpan w:val="5"/>
            <w:vAlign w:val="bottom"/>
          </w:tcPr>
          <w:p w14:paraId="1D2D1B03" w14:textId="77777777" w:rsidR="0058009D" w:rsidRPr="00DD7FC1" w:rsidRDefault="0058009D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3555" w:type="dxa"/>
            <w:gridSpan w:val="3"/>
            <w:vAlign w:val="bottom"/>
          </w:tcPr>
          <w:p w14:paraId="66720779" w14:textId="77777777" w:rsidR="0058009D" w:rsidRPr="00DD7FC1" w:rsidRDefault="0058009D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vAlign w:val="bottom"/>
          </w:tcPr>
          <w:p w14:paraId="3F958E70" w14:textId="77777777" w:rsidR="0058009D" w:rsidRPr="00DD7FC1" w:rsidRDefault="0058009D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171FC3" w:rsidRPr="00DD7FC1" w14:paraId="758FB2A6" w14:textId="1A2D8A84" w:rsidTr="00171FC3">
        <w:trPr>
          <w:trHeight w:val="449"/>
        </w:trPr>
        <w:tc>
          <w:tcPr>
            <w:tcW w:w="10768" w:type="dxa"/>
            <w:gridSpan w:val="9"/>
            <w:shd w:val="clear" w:color="auto" w:fill="806000" w:themeFill="accent4" w:themeFillShade="80"/>
            <w:vAlign w:val="bottom"/>
          </w:tcPr>
          <w:p w14:paraId="7B292C26" w14:textId="0D206EE0" w:rsidR="00171FC3" w:rsidRPr="00DD7FC1" w:rsidRDefault="00171FC3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22"/>
                <w:szCs w:val="22"/>
                <w:lang w:val="pt-BR"/>
              </w:rPr>
              <w:t>6.</w:t>
            </w:r>
            <w:r w:rsidRPr="00DD7FC1">
              <w:rPr>
                <w:rFonts w:ascii="Arial" w:hAnsi="Arial"/>
                <w:b/>
                <w:color w:val="FFFFFF" w:themeColor="background1"/>
                <w:sz w:val="20"/>
                <w:szCs w:val="20"/>
                <w:lang w:val="pt-BR"/>
              </w:rPr>
              <w:t xml:space="preserve">  PRÓXIMA REUNIÃO </w:t>
            </w:r>
          </w:p>
        </w:tc>
      </w:tr>
      <w:tr w:rsidR="0058009D" w:rsidRPr="00217F7A" w14:paraId="19B2F5DE" w14:textId="77777777" w:rsidTr="00171FC3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05" w:type="dxa"/>
            <w:shd w:val="clear" w:color="auto" w:fill="BF8F00" w:themeFill="accent4" w:themeFillShade="BF"/>
            <w:vAlign w:val="center"/>
          </w:tcPr>
          <w:p w14:paraId="24C58C75" w14:textId="095D5609" w:rsidR="003E6877" w:rsidRPr="00DD7FC1" w:rsidRDefault="003E6877" w:rsidP="00AF1C9D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18"/>
                <w:szCs w:val="18"/>
                <w:lang w:val="pt-BR"/>
              </w:rPr>
              <w:t>DATA</w:t>
            </w:r>
          </w:p>
        </w:tc>
        <w:tc>
          <w:tcPr>
            <w:tcW w:w="2830" w:type="dxa"/>
            <w:gridSpan w:val="3"/>
            <w:vAlign w:val="center"/>
          </w:tcPr>
          <w:p w14:paraId="49AA2B9C" w14:textId="116CAA4B" w:rsidR="003E6877" w:rsidRPr="00217F7A" w:rsidRDefault="00F50386" w:rsidP="00AF1C9D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lang w:val="pt-BR"/>
              </w:rPr>
              <w:t xml:space="preserve">Segunda-Feira </w:t>
            </w:r>
            <w:r w:rsidR="00E1139D">
              <w:rPr>
                <w:rFonts w:ascii="Arial" w:hAnsi="Arial"/>
                <w:color w:val="000000"/>
                <w:sz w:val="18"/>
                <w:szCs w:val="18"/>
                <w:lang w:val="pt-BR"/>
              </w:rPr>
              <w:t>17</w:t>
            </w:r>
            <w:r w:rsidR="00DD7FC1" w:rsidRPr="00DD7FC1">
              <w:rPr>
                <w:rFonts w:ascii="Arial" w:hAnsi="Arial"/>
                <w:color w:val="000000"/>
                <w:sz w:val="18"/>
                <w:szCs w:val="18"/>
                <w:lang w:val="pt-BR"/>
              </w:rPr>
              <w:t>/0</w:t>
            </w:r>
            <w:r w:rsidR="00E1139D">
              <w:rPr>
                <w:rFonts w:ascii="Arial" w:hAnsi="Arial"/>
                <w:color w:val="000000"/>
                <w:sz w:val="18"/>
                <w:szCs w:val="18"/>
                <w:lang w:val="pt-BR"/>
              </w:rPr>
              <w:t>8</w:t>
            </w:r>
            <w:r w:rsidR="0058009D">
              <w:rPr>
                <w:rFonts w:ascii="Arial" w:hAnsi="Arial"/>
                <w:color w:val="000000"/>
                <w:sz w:val="18"/>
                <w:szCs w:val="18"/>
              </w:rPr>
              <w:t>/2023</w:t>
            </w:r>
          </w:p>
        </w:tc>
        <w:tc>
          <w:tcPr>
            <w:tcW w:w="1075" w:type="dxa"/>
            <w:gridSpan w:val="2"/>
            <w:shd w:val="clear" w:color="auto" w:fill="BF8F00" w:themeFill="accent4" w:themeFillShade="BF"/>
            <w:vAlign w:val="center"/>
          </w:tcPr>
          <w:p w14:paraId="2057E7F9" w14:textId="3FD20AC7" w:rsidR="003E6877" w:rsidRPr="00217F7A" w:rsidRDefault="003E6877" w:rsidP="00AF1C9D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HORÁRIO</w:t>
            </w:r>
          </w:p>
        </w:tc>
        <w:tc>
          <w:tcPr>
            <w:tcW w:w="1617" w:type="dxa"/>
            <w:vAlign w:val="center"/>
          </w:tcPr>
          <w:p w14:paraId="676B0F4D" w14:textId="5FFB18C5" w:rsidR="003E6877" w:rsidRPr="00217F7A" w:rsidRDefault="0058009D" w:rsidP="00AF1C9D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19h</w:t>
            </w:r>
            <w:r w:rsidR="00E1139D">
              <w:rPr>
                <w:rFonts w:ascii="Arial" w:hAnsi="Arial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815" w:type="dxa"/>
            <w:shd w:val="clear" w:color="auto" w:fill="BF8F00" w:themeFill="accent4" w:themeFillShade="BF"/>
            <w:vAlign w:val="center"/>
          </w:tcPr>
          <w:p w14:paraId="1136E0A1" w14:textId="4C0B6CF9" w:rsidR="003E6877" w:rsidRPr="00217F7A" w:rsidRDefault="003E6877" w:rsidP="00AF1C9D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LOCAL</w:t>
            </w:r>
          </w:p>
        </w:tc>
        <w:tc>
          <w:tcPr>
            <w:tcW w:w="2126" w:type="dxa"/>
            <w:vAlign w:val="center"/>
          </w:tcPr>
          <w:p w14:paraId="01544A4C" w14:textId="14BB33FC" w:rsidR="003E6877" w:rsidRPr="00217F7A" w:rsidRDefault="0058009D" w:rsidP="00AF1C9D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Discord</w:t>
            </w:r>
          </w:p>
        </w:tc>
      </w:tr>
      <w:tr w:rsidR="0058009D" w:rsidRPr="00A2723F" w14:paraId="724F0C75" w14:textId="77777777" w:rsidTr="00171FC3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05" w:type="dxa"/>
            <w:shd w:val="clear" w:color="auto" w:fill="BF8F00" w:themeFill="accent4" w:themeFillShade="BF"/>
            <w:vAlign w:val="center"/>
          </w:tcPr>
          <w:p w14:paraId="018EF83B" w14:textId="7492935F" w:rsidR="003E6877" w:rsidRPr="00217F7A" w:rsidRDefault="003E6877" w:rsidP="00AF1C9D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OBJETIVO</w:t>
            </w:r>
          </w:p>
        </w:tc>
        <w:tc>
          <w:tcPr>
            <w:tcW w:w="9463" w:type="dxa"/>
            <w:gridSpan w:val="8"/>
            <w:vAlign w:val="center"/>
          </w:tcPr>
          <w:p w14:paraId="64D59F59" w14:textId="42F25CA9" w:rsidR="003E6877" w:rsidRPr="008E5433" w:rsidRDefault="00E1139D" w:rsidP="00DD7FC1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  <w:u w:val="single"/>
                <w:lang w:val="pt-BR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lang w:val="pt-BR"/>
              </w:rPr>
              <w:t>Finalizar protótipo, enviar Emails e discutir sobre as próximas reuniões.</w:t>
            </w:r>
          </w:p>
        </w:tc>
      </w:tr>
    </w:tbl>
    <w:p w14:paraId="5D9DE082" w14:textId="77777777" w:rsidR="00A86EE5" w:rsidRPr="00FF5D2E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  <w:lang w:val="pt-BR"/>
        </w:rPr>
      </w:pPr>
    </w:p>
    <w:p w14:paraId="30410E6C" w14:textId="7EA879F2" w:rsidR="009A73DB" w:rsidRDefault="009A73DB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  <w:lang w:val="pt-BR"/>
        </w:rPr>
      </w:pPr>
    </w:p>
    <w:p w14:paraId="205B415C" w14:textId="67E7376B" w:rsidR="00453096" w:rsidRDefault="00453096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  <w:lang w:val="pt-BR"/>
        </w:rPr>
      </w:pPr>
    </w:p>
    <w:p w14:paraId="2C45EB46" w14:textId="115FA962" w:rsidR="00453096" w:rsidRDefault="00453096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  <w:lang w:val="pt-BR"/>
        </w:rPr>
      </w:pPr>
    </w:p>
    <w:p w14:paraId="00036AFB" w14:textId="145265B4" w:rsidR="00453096" w:rsidRPr="009A73DB" w:rsidRDefault="00453096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  <w:lang w:val="pt-BR"/>
        </w:rPr>
      </w:pPr>
    </w:p>
    <w:sectPr w:rsidR="00453096" w:rsidRPr="009A73DB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FC6B6" w14:textId="77777777" w:rsidR="00F36670" w:rsidRDefault="00F36670" w:rsidP="007240E0">
      <w:r>
        <w:separator/>
      </w:r>
    </w:p>
  </w:endnote>
  <w:endnote w:type="continuationSeparator" w:id="0">
    <w:p w14:paraId="195A9BCD" w14:textId="77777777" w:rsidR="00F36670" w:rsidRDefault="00F36670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D232" w14:textId="77777777" w:rsidR="00F36670" w:rsidRDefault="00F36670" w:rsidP="007240E0">
      <w:r>
        <w:separator/>
      </w:r>
    </w:p>
  </w:footnote>
  <w:footnote w:type="continuationSeparator" w:id="0">
    <w:p w14:paraId="031200A7" w14:textId="77777777" w:rsidR="00F36670" w:rsidRDefault="00F36670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919578">
    <w:abstractNumId w:val="4"/>
  </w:num>
  <w:num w:numId="2" w16cid:durableId="1388264623">
    <w:abstractNumId w:val="3"/>
  </w:num>
  <w:num w:numId="3" w16cid:durableId="1353874263">
    <w:abstractNumId w:val="5"/>
  </w:num>
  <w:num w:numId="4" w16cid:durableId="1031036020">
    <w:abstractNumId w:val="1"/>
  </w:num>
  <w:num w:numId="5" w16cid:durableId="1417362565">
    <w:abstractNumId w:val="2"/>
  </w:num>
  <w:num w:numId="6" w16cid:durableId="805390580">
    <w:abstractNumId w:val="6"/>
  </w:num>
  <w:num w:numId="7" w16cid:durableId="47024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EE"/>
    <w:rsid w:val="000A05C1"/>
    <w:rsid w:val="000A3E29"/>
    <w:rsid w:val="000D677B"/>
    <w:rsid w:val="000E721E"/>
    <w:rsid w:val="00133CCD"/>
    <w:rsid w:val="00162AF3"/>
    <w:rsid w:val="00171FC3"/>
    <w:rsid w:val="001C0594"/>
    <w:rsid w:val="001C3FBC"/>
    <w:rsid w:val="00207FC1"/>
    <w:rsid w:val="00217F7A"/>
    <w:rsid w:val="002669C8"/>
    <w:rsid w:val="00280008"/>
    <w:rsid w:val="002C5C83"/>
    <w:rsid w:val="003003C9"/>
    <w:rsid w:val="00345427"/>
    <w:rsid w:val="00373647"/>
    <w:rsid w:val="003D029E"/>
    <w:rsid w:val="003E6206"/>
    <w:rsid w:val="003E6877"/>
    <w:rsid w:val="00453096"/>
    <w:rsid w:val="004611FF"/>
    <w:rsid w:val="00471C74"/>
    <w:rsid w:val="004937B7"/>
    <w:rsid w:val="004966B3"/>
    <w:rsid w:val="00552F9D"/>
    <w:rsid w:val="005532CA"/>
    <w:rsid w:val="0056233A"/>
    <w:rsid w:val="0058009D"/>
    <w:rsid w:val="005C13E0"/>
    <w:rsid w:val="005C27C7"/>
    <w:rsid w:val="005F3074"/>
    <w:rsid w:val="006317B6"/>
    <w:rsid w:val="00652163"/>
    <w:rsid w:val="00670B4F"/>
    <w:rsid w:val="006801F3"/>
    <w:rsid w:val="006D6A7F"/>
    <w:rsid w:val="006D7F90"/>
    <w:rsid w:val="007240E0"/>
    <w:rsid w:val="007A57F6"/>
    <w:rsid w:val="007C56AD"/>
    <w:rsid w:val="007E53AF"/>
    <w:rsid w:val="0088168D"/>
    <w:rsid w:val="0089000B"/>
    <w:rsid w:val="00891D92"/>
    <w:rsid w:val="008A1BE6"/>
    <w:rsid w:val="008A5CF8"/>
    <w:rsid w:val="008E5433"/>
    <w:rsid w:val="0091306E"/>
    <w:rsid w:val="00964D18"/>
    <w:rsid w:val="0097759D"/>
    <w:rsid w:val="00984141"/>
    <w:rsid w:val="009A73DB"/>
    <w:rsid w:val="009D5FD7"/>
    <w:rsid w:val="00A0342C"/>
    <w:rsid w:val="00A21F31"/>
    <w:rsid w:val="00A2723F"/>
    <w:rsid w:val="00A36ACD"/>
    <w:rsid w:val="00A55770"/>
    <w:rsid w:val="00A827E8"/>
    <w:rsid w:val="00A86EE5"/>
    <w:rsid w:val="00AA7088"/>
    <w:rsid w:val="00AB44EE"/>
    <w:rsid w:val="00AF1C9D"/>
    <w:rsid w:val="00BF5429"/>
    <w:rsid w:val="00C015E6"/>
    <w:rsid w:val="00C0292E"/>
    <w:rsid w:val="00C16EE4"/>
    <w:rsid w:val="00C54733"/>
    <w:rsid w:val="00C967C2"/>
    <w:rsid w:val="00CB2138"/>
    <w:rsid w:val="00CE3999"/>
    <w:rsid w:val="00D0279D"/>
    <w:rsid w:val="00D21A81"/>
    <w:rsid w:val="00D41D9A"/>
    <w:rsid w:val="00D579A0"/>
    <w:rsid w:val="00D65DD6"/>
    <w:rsid w:val="00DD7FC1"/>
    <w:rsid w:val="00DF01A0"/>
    <w:rsid w:val="00E1139D"/>
    <w:rsid w:val="00EE4DFF"/>
    <w:rsid w:val="00EE639C"/>
    <w:rsid w:val="00F36670"/>
    <w:rsid w:val="00F40EA2"/>
    <w:rsid w:val="00F50386"/>
    <w:rsid w:val="00FD077B"/>
    <w:rsid w:val="00FD3D5C"/>
    <w:rsid w:val="00FD3D9B"/>
    <w:rsid w:val="00FF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CB7D0F"/>
  <w15:docId w15:val="{9527CA04-3325-49F4-9A25-B1B2E678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007240E0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007240E0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5770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paragraph" w:customStyle="1" w:styleId="DecimalAligned">
    <w:name w:val="Decimal Aligned"/>
    <w:basedOn w:val="Normal"/>
    <w:uiPriority w:val="40"/>
    <w:qFormat/>
    <w:rsid w:val="000A05C1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0A05C1"/>
    <w:rPr>
      <w:rFonts w:asciiTheme="minorHAnsi" w:eastAsiaTheme="minorEastAsia" w:hAnsiTheme="minorHAnsi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A05C1"/>
    <w:rPr>
      <w:rFonts w:asciiTheme="minorHAnsi" w:eastAsiaTheme="minorEastAsia" w:hAnsiTheme="minorHAnsi"/>
      <w:lang w:val="pt-BR" w:eastAsia="pt-BR"/>
    </w:rPr>
  </w:style>
  <w:style w:type="character" w:styleId="nfaseSutil">
    <w:name w:val="Subtle Emphasis"/>
    <w:basedOn w:val="Fontepargpadro"/>
    <w:uiPriority w:val="19"/>
    <w:qFormat/>
    <w:rsid w:val="000A05C1"/>
    <w:rPr>
      <w:i/>
      <w:iCs/>
    </w:rPr>
  </w:style>
  <w:style w:type="table" w:styleId="SombreamentoMdio2-nfase5">
    <w:name w:val="Medium Shading 2 Accent 5"/>
    <w:basedOn w:val="Tabelanormal"/>
    <w:uiPriority w:val="64"/>
    <w:rsid w:val="000A05C1"/>
    <w:rPr>
      <w:rFonts w:asciiTheme="minorHAnsi" w:eastAsiaTheme="minorEastAsia" w:hAnsiTheme="minorHAnsi" w:cstheme="minorBidi"/>
      <w:sz w:val="22"/>
      <w:szCs w:val="22"/>
      <w:lang w:val="pt-BR" w:eastAsia="pt-B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1C3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777392-E2B5-42EF-906B-383F52E2E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</Template>
  <TotalTime>0</TotalTime>
  <Pages>2</Pages>
  <Words>241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Tiago Navarro</cp:lastModifiedBy>
  <cp:revision>2</cp:revision>
  <dcterms:created xsi:type="dcterms:W3CDTF">2023-08-18T01:15:00Z</dcterms:created>
  <dcterms:modified xsi:type="dcterms:W3CDTF">2023-08-18T01:15:00Z</dcterms:modified>
</cp:coreProperties>
</file>