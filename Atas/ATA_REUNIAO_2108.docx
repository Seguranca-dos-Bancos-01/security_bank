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Pr="00217F7A" w:rsidR="003003C9" w:rsidTr="0ECE2925" w14:paraId="2A6C0304" w14:textId="77777777">
        <w:trPr>
          <w:trHeight w:val="331" w:hRule="exact"/>
        </w:trPr>
        <w:tc>
          <w:tcPr>
            <w:tcW w:w="1713" w:type="dxa"/>
            <w:shd w:val="clear" w:color="auto" w:fill="auto"/>
            <w:tcMar/>
            <w:vAlign w:val="center"/>
          </w:tcPr>
          <w:p w:rsidRPr="0058009D" w:rsidR="005F3074" w:rsidP="005532CA" w:rsidRDefault="00AF1C9D" w14:paraId="3A7E32C5" w14:textId="1A8F5DF6">
            <w:pPr>
              <w:spacing w:line="360" w:lineRule="auto"/>
              <w:jc w:val="right"/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</w:pPr>
            <w:r w:rsidRPr="0058009D"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  <w:t>DATA</w:t>
            </w:r>
            <w:r w:rsidRPr="0058009D" w:rsidR="005F3074"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  <w:t>:</w:t>
            </w:r>
          </w:p>
        </w:tc>
        <w:tc>
          <w:tcPr>
            <w:tcW w:w="3098" w:type="dxa"/>
            <w:shd w:val="clear" w:color="auto" w:fill="auto"/>
            <w:tcMar/>
            <w:vAlign w:val="center"/>
          </w:tcPr>
          <w:p w:rsidRPr="00217F7A" w:rsidR="005F3074" w:rsidP="005532CA" w:rsidRDefault="00F50386" w14:paraId="166E8EE1" w14:textId="05F2D639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ECE2925" w:rsidR="4E1B7712">
              <w:rPr>
                <w:rFonts w:ascii="Arial" w:hAnsi="Arial"/>
                <w:color w:val="000000" w:themeColor="text1" w:themeTint="FF" w:themeShade="FF"/>
                <w:sz w:val="20"/>
                <w:szCs w:val="20"/>
              </w:rPr>
              <w:t>Segunda-Feira</w:t>
            </w:r>
            <w:r w:rsidRPr="0ECE2925" w:rsidR="00AF1C9D">
              <w:rPr>
                <w:rFonts w:ascii="Arial" w:hAnsi="Arial"/>
                <w:color w:val="000000" w:themeColor="text1" w:themeTint="FF" w:themeShade="FF"/>
                <w:sz w:val="20"/>
                <w:szCs w:val="20"/>
              </w:rPr>
              <w:t>,</w:t>
            </w:r>
            <w:r w:rsidRPr="0ECE2925" w:rsidR="00F50386">
              <w:rPr>
                <w:rFonts w:ascii="Arial" w:hAnsi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ECE2925" w:rsidR="4A34E6D0">
              <w:rPr>
                <w:rFonts w:ascii="Arial" w:hAnsi="Arial"/>
                <w:color w:val="000000" w:themeColor="text1" w:themeTint="FF" w:themeShade="FF"/>
                <w:sz w:val="20"/>
                <w:szCs w:val="20"/>
              </w:rPr>
              <w:t>21</w:t>
            </w:r>
            <w:r w:rsidRPr="0ECE2925" w:rsidR="00F50386">
              <w:rPr>
                <w:rFonts w:ascii="Arial" w:hAnsi="Arial"/>
                <w:color w:val="000000" w:themeColor="text1" w:themeTint="FF" w:themeShade="FF"/>
                <w:sz w:val="20"/>
                <w:szCs w:val="20"/>
              </w:rPr>
              <w:t>/0</w:t>
            </w:r>
            <w:r w:rsidRPr="0ECE2925" w:rsidR="001C3FBC">
              <w:rPr>
                <w:rFonts w:ascii="Arial" w:hAnsi="Arial"/>
                <w:color w:val="000000" w:themeColor="text1" w:themeTint="FF" w:themeShade="FF"/>
                <w:sz w:val="20"/>
                <w:szCs w:val="20"/>
              </w:rPr>
              <w:t>8</w:t>
            </w:r>
            <w:r w:rsidRPr="0ECE2925" w:rsidR="00AF1C9D">
              <w:rPr>
                <w:rFonts w:ascii="Arial" w:hAnsi="Arial"/>
                <w:color w:val="000000" w:themeColor="text1" w:themeTint="FF" w:themeShade="FF"/>
                <w:sz w:val="20"/>
                <w:szCs w:val="20"/>
              </w:rPr>
              <w:t>/</w:t>
            </w:r>
            <w:r w:rsidRPr="0ECE2925" w:rsidR="0088168D">
              <w:rPr>
                <w:rFonts w:ascii="Arial" w:hAnsi="Arial"/>
                <w:color w:val="000000" w:themeColor="text1" w:themeTint="FF" w:themeShade="FF"/>
                <w:sz w:val="20"/>
                <w:szCs w:val="20"/>
              </w:rPr>
              <w:t>2023</w:t>
            </w:r>
          </w:p>
        </w:tc>
      </w:tr>
      <w:tr w:rsidRPr="00217F7A" w:rsidR="003003C9" w:rsidTr="0ECE2925" w14:paraId="6EB8BE8A" w14:textId="77777777">
        <w:trPr>
          <w:trHeight w:val="331" w:hRule="exact"/>
        </w:trPr>
        <w:tc>
          <w:tcPr>
            <w:tcW w:w="1713" w:type="dxa"/>
            <w:shd w:val="clear" w:color="auto" w:fill="auto"/>
            <w:tcMar/>
            <w:vAlign w:val="center"/>
          </w:tcPr>
          <w:p w:rsidRPr="0058009D" w:rsidR="005F3074" w:rsidP="00DD7FC1" w:rsidRDefault="00AF1C9D" w14:paraId="0CBC698D" w14:textId="49231815">
            <w:pPr>
              <w:tabs>
                <w:tab w:val="left" w:pos="888"/>
              </w:tabs>
              <w:spacing w:line="360" w:lineRule="auto"/>
              <w:jc w:val="right"/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</w:pPr>
            <w:proofErr w:type="gramStart"/>
            <w:r w:rsidRPr="0058009D">
              <w:rPr>
                <w:rFonts w:ascii="Arial" w:hAnsi="Arial"/>
                <w:b/>
                <w:color w:val="BF8F00" w:themeColor="accent4" w:themeShade="BF"/>
                <w:sz w:val="20"/>
                <w:szCs w:val="20"/>
              </w:rPr>
              <w:t>HORÁRIO</w:t>
            </w:r>
            <w:r w:rsidRPr="0058009D"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  <w:t xml:space="preserve"> </w:t>
            </w:r>
            <w:r w:rsidRPr="0058009D" w:rsidR="005F3074"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  <w:t>:</w:t>
            </w:r>
            <w:proofErr w:type="gramEnd"/>
          </w:p>
        </w:tc>
        <w:tc>
          <w:tcPr>
            <w:tcW w:w="3098" w:type="dxa"/>
            <w:shd w:val="clear" w:color="auto" w:fill="auto"/>
            <w:tcMar/>
            <w:vAlign w:val="center"/>
          </w:tcPr>
          <w:p w:rsidRPr="00217F7A" w:rsidR="005F3074" w:rsidP="005532CA" w:rsidRDefault="001C3FBC" w14:paraId="332A096F" w14:textId="3B80A90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ECE2925" w:rsidR="2B34B5D2">
              <w:rPr>
                <w:rFonts w:ascii="Arial" w:hAnsi="Arial"/>
                <w:noProof/>
                <w:color w:val="000000" w:themeColor="text1" w:themeTint="FF" w:themeShade="FF"/>
                <w:sz w:val="18"/>
                <w:szCs w:val="18"/>
              </w:rPr>
              <w:t>19</w:t>
            </w:r>
            <w:r w:rsidRPr="0ECE2925" w:rsidR="001C3FBC">
              <w:rPr>
                <w:rFonts w:ascii="Arial" w:hAnsi="Arial"/>
                <w:noProof/>
                <w:color w:val="000000" w:themeColor="text1" w:themeTint="FF" w:themeShade="FF"/>
                <w:sz w:val="18"/>
                <w:szCs w:val="18"/>
              </w:rPr>
              <w:t>:</w:t>
            </w:r>
            <w:r w:rsidRPr="0ECE2925" w:rsidR="24FF92E7">
              <w:rPr>
                <w:rFonts w:ascii="Arial" w:hAnsi="Arial"/>
                <w:noProof/>
                <w:color w:val="000000" w:themeColor="text1" w:themeTint="FF" w:themeShade="FF"/>
                <w:sz w:val="18"/>
                <w:szCs w:val="18"/>
              </w:rPr>
              <w:t>3</w:t>
            </w:r>
            <w:r w:rsidRPr="0ECE2925" w:rsidR="001C3FBC">
              <w:rPr>
                <w:rFonts w:ascii="Arial" w:hAnsi="Arial"/>
                <w:noProof/>
                <w:color w:val="000000" w:themeColor="text1" w:themeTint="FF" w:themeShade="FF"/>
                <w:sz w:val="18"/>
                <w:szCs w:val="18"/>
              </w:rPr>
              <w:t>0</w:t>
            </w:r>
            <w:r w:rsidRPr="0ECE2925" w:rsidR="0088168D">
              <w:rPr>
                <w:rFonts w:ascii="Arial" w:hAnsi="Arial"/>
                <w:noProof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0ECE2925" w:rsidR="003E6877">
              <w:rPr>
                <w:rFonts w:ascii="Arial" w:hAnsi="Arial"/>
                <w:noProof/>
                <w:color w:val="000000" w:themeColor="text1" w:themeTint="FF" w:themeShade="FF"/>
                <w:sz w:val="18"/>
                <w:szCs w:val="18"/>
              </w:rPr>
              <w:t>– 21</w:t>
            </w:r>
            <w:r w:rsidRPr="0ECE2925" w:rsidR="00FF5D2E">
              <w:rPr>
                <w:rFonts w:ascii="Arial" w:hAnsi="Arial"/>
                <w:noProof/>
                <w:color w:val="000000" w:themeColor="text1" w:themeTint="FF" w:themeShade="FF"/>
                <w:sz w:val="18"/>
                <w:szCs w:val="18"/>
              </w:rPr>
              <w:t>-</w:t>
            </w:r>
            <w:r w:rsidRPr="0ECE2925" w:rsidR="001C3FBC">
              <w:rPr>
                <w:rFonts w:ascii="Arial" w:hAnsi="Arial"/>
                <w:noProof/>
                <w:color w:val="000000" w:themeColor="text1" w:themeTint="FF" w:themeShade="FF"/>
                <w:sz w:val="18"/>
                <w:szCs w:val="18"/>
              </w:rPr>
              <w:t>2</w:t>
            </w:r>
            <w:r w:rsidRPr="0ECE2925" w:rsidR="00FF5D2E">
              <w:rPr>
                <w:rFonts w:ascii="Arial" w:hAnsi="Arial"/>
                <w:noProof/>
                <w:color w:val="000000" w:themeColor="text1" w:themeTint="FF" w:themeShade="FF"/>
                <w:sz w:val="18"/>
                <w:szCs w:val="18"/>
              </w:rPr>
              <w:t>0</w:t>
            </w:r>
            <w:r w:rsidRPr="0ECE2925" w:rsidR="003E6877">
              <w:rPr>
                <w:rFonts w:ascii="Arial" w:hAnsi="Arial"/>
                <w:noProof/>
                <w:color w:val="000000" w:themeColor="text1" w:themeTint="FF" w:themeShade="FF"/>
                <w:sz w:val="18"/>
                <w:szCs w:val="18"/>
              </w:rPr>
              <w:t>h</w:t>
            </w:r>
          </w:p>
        </w:tc>
      </w:tr>
      <w:tr w:rsidRPr="00217F7A" w:rsidR="003003C9" w:rsidTr="0ECE2925" w14:paraId="10E3BA33" w14:textId="77777777">
        <w:trPr>
          <w:trHeight w:val="386" w:hRule="exact"/>
        </w:trPr>
        <w:tc>
          <w:tcPr>
            <w:tcW w:w="1713" w:type="dxa"/>
            <w:shd w:val="clear" w:color="auto" w:fill="auto"/>
            <w:tcMar/>
            <w:vAlign w:val="center"/>
          </w:tcPr>
          <w:p w:rsidRPr="0058009D" w:rsidR="005F3074" w:rsidP="00AF1C9D" w:rsidRDefault="005F3074" w14:paraId="40729E75" w14:textId="4839CD6F">
            <w:pPr>
              <w:spacing w:line="360" w:lineRule="auto"/>
              <w:jc w:val="right"/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</w:pPr>
            <w:r w:rsidRPr="0058009D"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  <w:t>LOCA</w:t>
            </w:r>
            <w:r w:rsidRPr="0058009D" w:rsidR="00AF1C9D"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  <w:t>L</w:t>
            </w:r>
            <w:r w:rsidRPr="0058009D"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  <w:t>:</w:t>
            </w:r>
          </w:p>
        </w:tc>
        <w:tc>
          <w:tcPr>
            <w:tcW w:w="3098" w:type="dxa"/>
            <w:shd w:val="clear" w:color="auto" w:fill="auto"/>
            <w:tcMar/>
            <w:vAlign w:val="center"/>
          </w:tcPr>
          <w:p w:rsidRPr="00217F7A" w:rsidR="005F3074" w:rsidP="005532CA" w:rsidRDefault="0088168D" w14:paraId="0835BEC1" w14:textId="699D0C1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Discord</w:t>
            </w:r>
          </w:p>
        </w:tc>
      </w:tr>
    </w:tbl>
    <w:p w:rsidRPr="00217F7A" w:rsidR="00A827E8" w:rsidP="003D029E" w:rsidRDefault="003D029E" w14:paraId="0B6ADFF7" w14:textId="4E2E3836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Pr="0058009D" w:rsidR="003E6877">
        <w:rPr>
          <w:rFonts w:ascii="Arial" w:hAnsi="Arial"/>
          <w:b/>
          <w:color w:val="806000" w:themeColor="accent4" w:themeShade="80"/>
          <w:sz w:val="28"/>
          <w:szCs w:val="28"/>
        </w:rPr>
        <w:t>ATA DE REUNIÃO DO</w:t>
      </w:r>
      <w:r w:rsidRPr="0058009D" w:rsidR="00AF1C9D">
        <w:rPr>
          <w:rFonts w:ascii="Arial" w:hAnsi="Arial"/>
          <w:b/>
          <w:color w:val="806000" w:themeColor="accent4" w:themeShade="80"/>
          <w:sz w:val="28"/>
          <w:szCs w:val="28"/>
        </w:rPr>
        <w:t xml:space="preserve"> PROJETO</w:t>
      </w:r>
    </w:p>
    <w:p w:rsidRPr="00217F7A" w:rsidR="005F3074" w:rsidP="005F3074" w:rsidRDefault="005F3074" w14:paraId="1E1ECB5E" w14:textId="3E4125FB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:rsidRPr="00217F7A" w:rsidR="005F3074" w:rsidP="003D029E" w:rsidRDefault="005F3074" w14:paraId="1E6C9750" w14:textId="0851AA92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97"/>
        <w:gridCol w:w="2993"/>
      </w:tblGrid>
      <w:tr w:rsidRPr="00A2723F" w:rsidR="00F40EA2" w:rsidTr="0ECE2925" w14:paraId="5B564E77" w14:textId="77777777">
        <w:trPr>
          <w:trHeight w:val="369" w:hRule="exact"/>
        </w:trPr>
        <w:tc>
          <w:tcPr>
            <w:tcW w:w="7797" w:type="dxa"/>
            <w:shd w:val="clear" w:color="auto" w:fill="auto"/>
            <w:tcMar/>
            <w:vAlign w:val="center"/>
          </w:tcPr>
          <w:p w:rsidRPr="00552F9D" w:rsidR="00373647" w:rsidP="00171FC3" w:rsidRDefault="00552F9D" w14:paraId="46F59A73" w14:textId="585AA452">
            <w:pPr>
              <w:spacing w:line="360" w:lineRule="auto"/>
              <w:ind w:left="-107" w:right="-679"/>
              <w:jc w:val="center"/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</w:pPr>
            <w:r w:rsidRPr="00552F9D"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  <w:t xml:space="preserve">                                                                                                                       REUNIÃO:</w:t>
            </w:r>
          </w:p>
        </w:tc>
        <w:tc>
          <w:tcPr>
            <w:tcW w:w="2993" w:type="dxa"/>
            <w:shd w:val="clear" w:color="auto" w:fill="auto"/>
            <w:tcMar/>
            <w:vAlign w:val="center"/>
          </w:tcPr>
          <w:p w:rsidRPr="00DD7FC1" w:rsidR="003E6877" w:rsidP="00DD7FC1" w:rsidRDefault="001C3FBC" w14:paraId="57330511" w14:textId="7A882B0B">
            <w:pPr>
              <w:spacing w:line="360" w:lineRule="auto"/>
              <w:ind w:left="-108" w:right="-519"/>
              <w:rPr>
                <w:rFonts w:ascii="Arial" w:hAnsi="Arial"/>
                <w:color w:val="000000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lang w:val="pt-BR"/>
              </w:rPr>
              <w:t>Resolver algumas pendencias.</w:t>
            </w:r>
          </w:p>
        </w:tc>
      </w:tr>
      <w:tr w:rsidRPr="00217F7A" w:rsidR="00F40EA2" w:rsidTr="0ECE2925" w14:paraId="0A717E26" w14:textId="77777777">
        <w:trPr>
          <w:trHeight w:val="446" w:hRule="exact"/>
        </w:trPr>
        <w:tc>
          <w:tcPr>
            <w:tcW w:w="7797" w:type="dxa"/>
            <w:shd w:val="clear" w:color="auto" w:fill="auto"/>
            <w:tcMar/>
            <w:vAlign w:val="center"/>
          </w:tcPr>
          <w:p w:rsidRPr="00552F9D" w:rsidR="00A86EE5" w:rsidP="00171FC3" w:rsidRDefault="00552F9D" w14:paraId="190D1DA6" w14:textId="310A5C5E">
            <w:pPr>
              <w:spacing w:line="360" w:lineRule="auto"/>
              <w:ind w:left="-107" w:right="-679"/>
              <w:jc w:val="center"/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</w:pPr>
            <w:r w:rsidRPr="00DD7FC1">
              <w:rPr>
                <w:rFonts w:ascii="Arial" w:hAnsi="Arial"/>
                <w:b/>
                <w:color w:val="BF8F00" w:themeColor="accent4" w:themeShade="BF"/>
                <w:sz w:val="18"/>
                <w:szCs w:val="18"/>
                <w:lang w:val="pt-BR"/>
              </w:rPr>
              <w:t xml:space="preserve">                                                                                                                                </w:t>
            </w:r>
            <w:r w:rsidRPr="00552F9D"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  <w:t>ATA:</w:t>
            </w:r>
          </w:p>
        </w:tc>
        <w:tc>
          <w:tcPr>
            <w:tcW w:w="2993" w:type="dxa"/>
            <w:shd w:val="clear" w:color="auto" w:fill="auto"/>
            <w:tcMar/>
            <w:vAlign w:val="center"/>
          </w:tcPr>
          <w:p w:rsidR="00A86EE5" w:rsidP="00552F9D" w:rsidRDefault="001C3FBC" w14:paraId="046D7C8C" w14:textId="2183A8A5">
            <w:pPr>
              <w:spacing w:line="360" w:lineRule="auto"/>
              <w:ind w:left="-107" w:right="2014"/>
              <w:rPr>
                <w:rFonts w:ascii="Arial" w:hAnsi="Arial"/>
                <w:color w:val="000000"/>
                <w:sz w:val="18"/>
                <w:szCs w:val="18"/>
              </w:rPr>
            </w:pPr>
            <w:r w:rsidRPr="0ECE2925" w:rsidR="7E3E2DC4">
              <w:rPr>
                <w:rFonts w:ascii="Arial" w:hAnsi="Arial"/>
                <w:color w:val="000000" w:themeColor="text1" w:themeTint="FF" w:themeShade="FF"/>
                <w:sz w:val="18"/>
                <w:szCs w:val="18"/>
              </w:rPr>
              <w:t>Eduardo.</w:t>
            </w:r>
          </w:p>
          <w:p w:rsidRPr="00217F7A" w:rsidR="003E6877" w:rsidP="00171FC3" w:rsidRDefault="003E6877" w14:paraId="27372ACB" w14:textId="6B5DB173">
            <w:pPr>
              <w:spacing w:line="360" w:lineRule="auto"/>
              <w:ind w:left="-107" w:right="2014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</w:tbl>
    <w:tbl>
      <w:tblPr>
        <w:tblStyle w:val="Tabelacomgrade"/>
        <w:tblW w:w="10768" w:type="dxa"/>
        <w:tblBorders>
          <w:top w:val="single" w:color="B4C6E7" w:themeColor="accent5" w:themeTint="66" w:sz="4" w:space="0"/>
          <w:left w:val="single" w:color="B4C6E7" w:themeColor="accent5" w:themeTint="66" w:sz="4" w:space="0"/>
          <w:bottom w:val="single" w:color="B4C6E7" w:themeColor="accent5" w:themeTint="66" w:sz="4" w:space="0"/>
          <w:right w:val="single" w:color="B4C6E7" w:themeColor="accent5" w:themeTint="66" w:sz="4" w:space="0"/>
          <w:insideH w:val="single" w:color="B4C6E7" w:themeColor="accent5" w:themeTint="66" w:sz="4" w:space="0"/>
          <w:insideV w:val="single" w:color="B4C6E7" w:themeColor="accent5" w:themeTint="66" w:sz="4" w:space="0"/>
        </w:tblBorders>
        <w:tblLook w:val="04A0" w:firstRow="1" w:lastRow="0" w:firstColumn="1" w:lastColumn="0" w:noHBand="0" w:noVBand="1"/>
      </w:tblPr>
      <w:tblGrid>
        <w:gridCol w:w="1305"/>
        <w:gridCol w:w="1205"/>
        <w:gridCol w:w="1060"/>
        <w:gridCol w:w="565"/>
        <w:gridCol w:w="720"/>
        <w:gridCol w:w="355"/>
        <w:gridCol w:w="1617"/>
        <w:gridCol w:w="1815"/>
        <w:gridCol w:w="2126"/>
      </w:tblGrid>
      <w:tr w:rsidRPr="00217F7A" w:rsidR="00A86EE5" w:rsidTr="0ECE2925" w14:paraId="2A53A16D" w14:textId="77777777">
        <w:trPr>
          <w:trHeight w:val="431"/>
        </w:trPr>
        <w:tc>
          <w:tcPr>
            <w:tcW w:w="10768" w:type="dxa"/>
            <w:gridSpan w:val="9"/>
            <w:tcBorders>
              <w:bottom w:val="single" w:color="B4C6E7" w:themeColor="accent5" w:themeTint="66" w:sz="4" w:space="0"/>
            </w:tcBorders>
            <w:shd w:val="clear" w:color="auto" w:fill="806000" w:themeFill="accent4" w:themeFillShade="80"/>
            <w:tcMar/>
            <w:vAlign w:val="bottom"/>
          </w:tcPr>
          <w:p w:rsidRPr="00217F7A" w:rsidR="00A86EE5" w:rsidP="00171FC3" w:rsidRDefault="007A57F6" w14:paraId="3F012776" w14:textId="0CD74D71">
            <w:pPr>
              <w:spacing w:line="360" w:lineRule="auto"/>
              <w:ind w:left="-107" w:right="379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Pr="00217F7A" w:rsidR="00A86EE5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Pr="00217F7A" w:rsidR="00A86EE5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</w:t>
            </w:r>
            <w:r w:rsidR="00AF1C9D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OBJETIVO DA REUNIÃO</w:t>
            </w:r>
          </w:p>
        </w:tc>
      </w:tr>
      <w:tr w:rsidRPr="00A2723F" w:rsidR="00A86EE5" w:rsidTr="0ECE2925" w14:paraId="53CA926E" w14:textId="77777777">
        <w:trPr>
          <w:trHeight w:val="1510"/>
        </w:trPr>
        <w:tc>
          <w:tcPr>
            <w:tcW w:w="10768" w:type="dxa"/>
            <w:gridSpan w:val="9"/>
            <w:tcBorders>
              <w:bottom w:val="single" w:color="auto" w:sz="4" w:space="0"/>
            </w:tcBorders>
            <w:tcMar/>
            <w:vAlign w:val="bottom"/>
          </w:tcPr>
          <w:p w:rsidR="00DD7FC1" w:rsidP="00DD7FC1" w:rsidRDefault="001C3FBC" w14:paraId="26FB96A8" w14:textId="2B411F29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ECE2925" w:rsidR="001C3FBC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 xml:space="preserve">Divisão </w:t>
            </w:r>
            <w:r w:rsidRPr="0ECE2925" w:rsidR="051ABD31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para realizar abas do protótipo</w:t>
            </w:r>
            <w:r w:rsidRPr="0ECE2925" w:rsidR="7B997B9A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;</w:t>
            </w:r>
          </w:p>
          <w:p w:rsidRPr="00DD7FC1" w:rsidR="0088168D" w:rsidP="0ECE2925" w:rsidRDefault="0088168D" w14:paraId="138F385A" w14:textId="24362170">
            <w:pPr>
              <w:spacing w:line="360" w:lineRule="auto"/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0ECE2925" w:rsidR="1318B98E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Encerramento d</w:t>
            </w:r>
            <w:r w:rsidRPr="0ECE2925" w:rsidR="54E9CD64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o Contexto</w:t>
            </w:r>
            <w:r w:rsidRPr="0ECE2925" w:rsidR="58243523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;</w:t>
            </w:r>
          </w:p>
          <w:p w:rsidRPr="00DD7FC1" w:rsidR="0088168D" w:rsidP="0ECE2925" w:rsidRDefault="0088168D" w14:paraId="2C02ED2F" w14:textId="25C62D11">
            <w:pPr>
              <w:pStyle w:val="Normal"/>
              <w:spacing w:line="360" w:lineRule="auto"/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0ECE2925" w:rsidR="58243523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Divisão de tópicos da Documentaç</w:t>
            </w:r>
            <w:r w:rsidRPr="0ECE2925" w:rsidR="72302677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ão;</w:t>
            </w:r>
          </w:p>
          <w:p w:rsidRPr="00DD7FC1" w:rsidR="0088168D" w:rsidP="0ECE2925" w:rsidRDefault="0088168D" w14:paraId="03A7B4AA" w14:textId="27F76663">
            <w:pPr>
              <w:pStyle w:val="Normal"/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Pr="00217F7A" w:rsidR="00A86EE5" w:rsidTr="0ECE2925" w14:paraId="19447F3D" w14:textId="77777777">
        <w:trPr>
          <w:trHeight w:val="449"/>
        </w:trPr>
        <w:tc>
          <w:tcPr>
            <w:tcW w:w="10768" w:type="dxa"/>
            <w:gridSpan w:val="9"/>
            <w:tcBorders>
              <w:top w:val="single" w:color="auto" w:sz="4" w:space="0"/>
            </w:tcBorders>
            <w:shd w:val="clear" w:color="auto" w:fill="806000" w:themeFill="accent4" w:themeFillShade="80"/>
            <w:tcMar/>
            <w:vAlign w:val="bottom"/>
          </w:tcPr>
          <w:p w:rsidRPr="00217F7A" w:rsidR="00A86EE5" w:rsidP="00AF1C9D" w:rsidRDefault="00A86EE5" w14:paraId="1D607A67" w14:textId="6A1F703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</w:t>
            </w:r>
            <w:r w:rsidR="00AF1C9D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PARTICIPANTES PRESENTES</w:t>
            </w:r>
          </w:p>
        </w:tc>
      </w:tr>
      <w:tr w:rsidRPr="00217F7A" w:rsidR="000A05C1" w:rsidTr="0ECE2925" w14:paraId="15A0D3FE" w14:textId="77777777">
        <w:trPr>
          <w:trHeight w:val="404"/>
        </w:trPr>
        <w:tc>
          <w:tcPr>
            <w:tcW w:w="2510" w:type="dxa"/>
            <w:gridSpan w:val="2"/>
            <w:shd w:val="clear" w:color="auto" w:fill="BF8F00" w:themeFill="accent4" w:themeFillShade="BF"/>
            <w:tcMar/>
            <w:vAlign w:val="bottom"/>
          </w:tcPr>
          <w:p w:rsidRPr="00217F7A" w:rsidR="00A86EE5" w:rsidP="00D65DD6" w:rsidRDefault="00AF1C9D" w14:paraId="73D1F503" w14:textId="0DF2D27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NOME</w:t>
            </w:r>
          </w:p>
        </w:tc>
        <w:tc>
          <w:tcPr>
            <w:tcW w:w="2345" w:type="dxa"/>
            <w:gridSpan w:val="3"/>
            <w:shd w:val="clear" w:color="auto" w:fill="BF8F00" w:themeFill="accent4" w:themeFillShade="BF"/>
            <w:tcMar/>
            <w:vAlign w:val="bottom"/>
          </w:tcPr>
          <w:p w:rsidRPr="00217F7A" w:rsidR="00A86EE5" w:rsidP="00AF1C9D" w:rsidRDefault="0088168D" w14:paraId="58B17A96" w14:textId="23312B9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RA</w:t>
            </w:r>
          </w:p>
        </w:tc>
        <w:tc>
          <w:tcPr>
            <w:tcW w:w="3787" w:type="dxa"/>
            <w:gridSpan w:val="3"/>
            <w:shd w:val="clear" w:color="auto" w:fill="BF8F00" w:themeFill="accent4" w:themeFillShade="BF"/>
            <w:tcMar/>
            <w:vAlign w:val="bottom"/>
          </w:tcPr>
          <w:p w:rsidRPr="00217F7A" w:rsidR="00A86EE5" w:rsidP="00964D18" w:rsidRDefault="0088168D" w14:paraId="2BB8A822" w14:textId="3B184CD9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126" w:type="dxa"/>
            <w:shd w:val="clear" w:color="auto" w:fill="BF8F00" w:themeFill="accent4" w:themeFillShade="BF"/>
            <w:tcMar/>
            <w:vAlign w:val="bottom"/>
          </w:tcPr>
          <w:p w:rsidRPr="00217F7A" w:rsidR="00A86EE5" w:rsidP="00964D18" w:rsidRDefault="00DD7FC1" w14:paraId="6616D972" w14:textId="2A81C7C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Convidados</w:t>
            </w:r>
            <w:proofErr w:type="spellEnd"/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Ajudas</w:t>
            </w:r>
            <w:proofErr w:type="spellEnd"/>
          </w:p>
        </w:tc>
      </w:tr>
      <w:tr w:rsidRPr="00217F7A" w:rsidR="00453096" w:rsidTr="0ECE2925" w14:paraId="3C624389" w14:textId="77777777">
        <w:trPr>
          <w:trHeight w:val="431"/>
        </w:trPr>
        <w:tc>
          <w:tcPr>
            <w:tcW w:w="2510" w:type="dxa"/>
            <w:gridSpan w:val="2"/>
            <w:tcMar/>
            <w:vAlign w:val="bottom"/>
          </w:tcPr>
          <w:p w:rsidRPr="00217F7A" w:rsidR="00A86EE5" w:rsidP="00A55770" w:rsidRDefault="001C3FBC" w14:paraId="55F16820" w14:textId="313CDA59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Christian Bellei</w:t>
            </w:r>
          </w:p>
        </w:tc>
        <w:tc>
          <w:tcPr>
            <w:tcW w:w="2345" w:type="dxa"/>
            <w:gridSpan w:val="3"/>
            <w:tcMar/>
            <w:vAlign w:val="bottom"/>
          </w:tcPr>
          <w:p w:rsidRPr="00217F7A" w:rsidR="00A86EE5" w:rsidP="00A55770" w:rsidRDefault="001C3FBC" w14:paraId="29347DF3" w14:textId="53EC3FA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03231035</w:t>
            </w:r>
          </w:p>
        </w:tc>
        <w:tc>
          <w:tcPr>
            <w:tcW w:w="3787" w:type="dxa"/>
            <w:gridSpan w:val="3"/>
            <w:tcMar/>
            <w:vAlign w:val="bottom"/>
          </w:tcPr>
          <w:p w:rsidRPr="00217F7A" w:rsidR="00A86EE5" w:rsidP="00AF1C9D" w:rsidRDefault="001C3FBC" w14:paraId="5DD0A373" w14:textId="1068EB78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christian.bellei@sptech.school</w:t>
            </w:r>
          </w:p>
        </w:tc>
        <w:tc>
          <w:tcPr>
            <w:tcW w:w="2126" w:type="dxa"/>
            <w:tcMar/>
            <w:vAlign w:val="bottom"/>
          </w:tcPr>
          <w:p w:rsidRPr="00217F7A" w:rsidR="00A86EE5" w:rsidP="00A55770" w:rsidRDefault="00A86EE5" w14:paraId="281B5A41" w14:textId="0B85483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Pr="00217F7A" w:rsidR="00453096" w:rsidTr="0ECE2925" w14:paraId="7B947FC8" w14:textId="77777777">
        <w:trPr>
          <w:trHeight w:val="431"/>
        </w:trPr>
        <w:tc>
          <w:tcPr>
            <w:tcW w:w="2510" w:type="dxa"/>
            <w:gridSpan w:val="2"/>
            <w:tcMar/>
            <w:vAlign w:val="bottom"/>
          </w:tcPr>
          <w:p w:rsidRPr="0088168D" w:rsidR="003E6877" w:rsidP="00A55770" w:rsidRDefault="001C3FBC" w14:paraId="20C5A308" w14:textId="1BA49353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Eduardo Medina</w:t>
            </w:r>
          </w:p>
        </w:tc>
        <w:tc>
          <w:tcPr>
            <w:tcW w:w="2345" w:type="dxa"/>
            <w:gridSpan w:val="3"/>
            <w:tcMar/>
            <w:vAlign w:val="bottom"/>
          </w:tcPr>
          <w:p w:rsidRPr="0088168D" w:rsidR="003E6877" w:rsidP="00A55770" w:rsidRDefault="001C3FBC" w14:paraId="590C2F97" w14:textId="46247EEB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8168D">
              <w:rPr>
                <w:rFonts w:ascii="Arial" w:hAnsi="Arial" w:cs="Arial"/>
                <w:color w:val="000000"/>
                <w:sz w:val="18"/>
                <w:szCs w:val="18"/>
              </w:rPr>
              <w:t>032310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3787" w:type="dxa"/>
            <w:gridSpan w:val="3"/>
            <w:tcMar/>
            <w:vAlign w:val="bottom"/>
          </w:tcPr>
          <w:p w:rsidRPr="00217F7A" w:rsidR="003E6877" w:rsidP="00A55770" w:rsidRDefault="001C3FBC" w14:paraId="438A8AD9" w14:textId="5D23412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eduardo.neris@sptech.school</w:t>
            </w:r>
          </w:p>
        </w:tc>
        <w:tc>
          <w:tcPr>
            <w:tcW w:w="2126" w:type="dxa"/>
            <w:tcMar/>
            <w:vAlign w:val="bottom"/>
          </w:tcPr>
          <w:p w:rsidRPr="00217F7A" w:rsidR="003E6877" w:rsidP="00A55770" w:rsidRDefault="003E6877" w14:paraId="34FD7C40" w14:textId="7777777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Pr="00217F7A" w:rsidR="00453096" w:rsidTr="0ECE2925" w14:paraId="634CB055" w14:textId="77777777">
        <w:trPr>
          <w:trHeight w:val="431"/>
        </w:trPr>
        <w:tc>
          <w:tcPr>
            <w:tcW w:w="2510" w:type="dxa"/>
            <w:gridSpan w:val="2"/>
            <w:tcMar/>
            <w:vAlign w:val="bottom"/>
          </w:tcPr>
          <w:p w:rsidRPr="0088168D" w:rsidR="003E6877" w:rsidP="00A55770" w:rsidRDefault="003E6877" w14:paraId="0AF72860" w14:textId="19E2DA9E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ECE2925" w:rsidR="287E8035">
              <w:rPr>
                <w:rFonts w:ascii="Arial" w:hAnsi="Arial"/>
                <w:color w:val="000000" w:themeColor="text1" w:themeTint="FF" w:themeShade="FF"/>
                <w:sz w:val="18"/>
                <w:szCs w:val="18"/>
              </w:rPr>
              <w:t>Guilherme Gonçalves</w:t>
            </w:r>
          </w:p>
        </w:tc>
        <w:tc>
          <w:tcPr>
            <w:tcW w:w="2345" w:type="dxa"/>
            <w:gridSpan w:val="3"/>
            <w:tcMar/>
            <w:vAlign w:val="bottom"/>
          </w:tcPr>
          <w:p w:rsidRPr="0088168D" w:rsidR="003E6877" w:rsidP="00A55770" w:rsidRDefault="001C3FBC" w14:paraId="46D4A325" w14:textId="6AF10CF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8168D">
              <w:rPr>
                <w:rFonts w:ascii="Arial" w:hAnsi="Arial" w:cs="Arial"/>
                <w:color w:val="000000"/>
                <w:sz w:val="18"/>
                <w:szCs w:val="18"/>
              </w:rPr>
              <w:t>032310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3787" w:type="dxa"/>
            <w:gridSpan w:val="3"/>
            <w:tcMar/>
            <w:vAlign w:val="bottom"/>
          </w:tcPr>
          <w:p w:rsidRPr="00217F7A" w:rsidR="003E6877" w:rsidP="00A55770" w:rsidRDefault="001C3FBC" w14:paraId="6683AC17" w14:textId="5218D68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guilherme.gsantos@sptech.school</w:t>
            </w:r>
          </w:p>
        </w:tc>
        <w:tc>
          <w:tcPr>
            <w:tcW w:w="2126" w:type="dxa"/>
            <w:tcMar/>
            <w:vAlign w:val="bottom"/>
          </w:tcPr>
          <w:p w:rsidRPr="00217F7A" w:rsidR="003E6877" w:rsidP="00A55770" w:rsidRDefault="003E6877" w14:paraId="646DCC8A" w14:textId="7777777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Pr="00217F7A" w:rsidR="003E6877" w:rsidTr="0ECE2925" w14:paraId="5DA95314" w14:textId="77777777">
        <w:trPr>
          <w:trHeight w:val="413"/>
        </w:trPr>
        <w:tc>
          <w:tcPr>
            <w:tcW w:w="2510" w:type="dxa"/>
            <w:gridSpan w:val="2"/>
            <w:tcMar/>
            <w:vAlign w:val="bottom"/>
          </w:tcPr>
          <w:p w:rsidRPr="003E6877" w:rsidR="003E6877" w:rsidP="00A55770" w:rsidRDefault="003E6877" w14:paraId="5D0F65D0" w14:textId="1CA9F2CA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ECE2925" w:rsidR="2F0B16C5">
              <w:rPr>
                <w:rFonts w:ascii="Arial" w:hAnsi="Arial"/>
                <w:color w:val="000000" w:themeColor="text1" w:themeTint="FF" w:themeShade="FF"/>
                <w:sz w:val="18"/>
                <w:szCs w:val="18"/>
              </w:rPr>
              <w:t>Isabel Bermudes</w:t>
            </w:r>
          </w:p>
        </w:tc>
        <w:tc>
          <w:tcPr>
            <w:tcW w:w="2345" w:type="dxa"/>
            <w:gridSpan w:val="3"/>
            <w:tcMar/>
            <w:vAlign w:val="bottom"/>
          </w:tcPr>
          <w:p w:rsidRPr="003E6877" w:rsidR="003E6877" w:rsidP="00A55770" w:rsidRDefault="001C3FBC" w14:paraId="32C1CDDB" w14:textId="51BF65CE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3E6877">
              <w:rPr>
                <w:rFonts w:ascii="Arial" w:hAnsi="Arial" w:cs="Arial"/>
                <w:color w:val="000000"/>
                <w:sz w:val="18"/>
                <w:szCs w:val="18"/>
              </w:rPr>
              <w:t>032310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787" w:type="dxa"/>
            <w:gridSpan w:val="3"/>
            <w:tcMar/>
            <w:vAlign w:val="bottom"/>
          </w:tcPr>
          <w:p w:rsidRPr="00217F7A" w:rsidR="003E6877" w:rsidP="00A55770" w:rsidRDefault="001C3FBC" w14:paraId="5003169C" w14:textId="6123B0B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Isabel.oliveira@sptech.school</w:t>
            </w:r>
          </w:p>
        </w:tc>
        <w:tc>
          <w:tcPr>
            <w:tcW w:w="2126" w:type="dxa"/>
            <w:tcMar/>
            <w:vAlign w:val="bottom"/>
          </w:tcPr>
          <w:p w:rsidRPr="00217F7A" w:rsidR="003E6877" w:rsidP="00A55770" w:rsidRDefault="003E6877" w14:paraId="21874686" w14:textId="7777777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Pr="00217F7A" w:rsidR="003E6877" w:rsidTr="0ECE2925" w14:paraId="3B4E3F9B" w14:textId="77777777">
        <w:trPr>
          <w:trHeight w:val="413"/>
        </w:trPr>
        <w:tc>
          <w:tcPr>
            <w:tcW w:w="2510" w:type="dxa"/>
            <w:gridSpan w:val="2"/>
            <w:tcMar/>
            <w:vAlign w:val="bottom"/>
          </w:tcPr>
          <w:p w:rsidRPr="003E6877" w:rsidR="003E6877" w:rsidP="00A55770" w:rsidRDefault="001C3FBC" w14:paraId="782959EB" w14:textId="73A438F9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Livia Yasmin</w:t>
            </w:r>
          </w:p>
        </w:tc>
        <w:tc>
          <w:tcPr>
            <w:tcW w:w="2345" w:type="dxa"/>
            <w:gridSpan w:val="3"/>
            <w:tcMar/>
            <w:vAlign w:val="bottom"/>
          </w:tcPr>
          <w:p w:rsidRPr="003E6877" w:rsidR="003E6877" w:rsidP="00A55770" w:rsidRDefault="001C3FBC" w14:paraId="656B8DC5" w14:textId="5D07864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3E6877">
              <w:rPr>
                <w:rFonts w:ascii="Arial" w:hAnsi="Arial" w:cs="Arial"/>
                <w:color w:val="000000"/>
                <w:sz w:val="18"/>
                <w:szCs w:val="18"/>
              </w:rPr>
              <w:t>032310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03</w:t>
            </w:r>
          </w:p>
        </w:tc>
        <w:tc>
          <w:tcPr>
            <w:tcW w:w="3787" w:type="dxa"/>
            <w:gridSpan w:val="3"/>
            <w:tcMar/>
            <w:vAlign w:val="bottom"/>
          </w:tcPr>
          <w:p w:rsidRPr="00217F7A" w:rsidR="003E6877" w:rsidP="00A55770" w:rsidRDefault="001C3FBC" w14:paraId="6A2AB314" w14:textId="669054BA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livia.lanes@sptech.school</w:t>
            </w:r>
          </w:p>
        </w:tc>
        <w:tc>
          <w:tcPr>
            <w:tcW w:w="2126" w:type="dxa"/>
            <w:tcMar/>
            <w:vAlign w:val="bottom"/>
          </w:tcPr>
          <w:p w:rsidRPr="00217F7A" w:rsidR="003E6877" w:rsidP="00A55770" w:rsidRDefault="003E6877" w14:paraId="0324F16B" w14:textId="7777777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Pr="00217F7A" w:rsidR="00453096" w:rsidTr="0ECE2925" w14:paraId="69E1BE16" w14:textId="77777777">
        <w:trPr>
          <w:trHeight w:val="534"/>
        </w:trPr>
        <w:tc>
          <w:tcPr>
            <w:tcW w:w="2510" w:type="dxa"/>
            <w:gridSpan w:val="2"/>
            <w:tcMar/>
            <w:vAlign w:val="bottom"/>
          </w:tcPr>
          <w:p w:rsidRPr="003E6877" w:rsidR="003E6877" w:rsidP="00A55770" w:rsidRDefault="001C3FBC" w14:paraId="1015A3CB" w14:textId="1F30CA6B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Tiago Navarro</w:t>
            </w:r>
          </w:p>
        </w:tc>
        <w:tc>
          <w:tcPr>
            <w:tcW w:w="2345" w:type="dxa"/>
            <w:gridSpan w:val="3"/>
            <w:tcMar/>
            <w:vAlign w:val="bottom"/>
          </w:tcPr>
          <w:p w:rsidRPr="003E6877" w:rsidR="003E6877" w:rsidP="00A55770" w:rsidRDefault="001C3FBC" w14:paraId="29396057" w14:textId="6028770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03231018</w:t>
            </w:r>
          </w:p>
        </w:tc>
        <w:tc>
          <w:tcPr>
            <w:tcW w:w="3787" w:type="dxa"/>
            <w:gridSpan w:val="3"/>
            <w:tcMar/>
            <w:vAlign w:val="bottom"/>
          </w:tcPr>
          <w:p w:rsidRPr="00217F7A" w:rsidR="00DD7FC1" w:rsidP="00A55770" w:rsidRDefault="001C3FBC" w14:paraId="1931A8EC" w14:textId="1BD2069A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tiago.navarro@sptech.school</w:t>
            </w:r>
          </w:p>
        </w:tc>
        <w:tc>
          <w:tcPr>
            <w:tcW w:w="2126" w:type="dxa"/>
            <w:tcMar/>
            <w:vAlign w:val="bottom"/>
          </w:tcPr>
          <w:p w:rsidRPr="00217F7A" w:rsidR="003E6877" w:rsidP="00A55770" w:rsidRDefault="003E6877" w14:paraId="212A2BDF" w14:textId="7777777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Pr="00217F7A" w:rsidR="000A05C1" w:rsidTr="0ECE2925" w14:paraId="5481208D" w14:textId="77777777">
        <w:trPr>
          <w:trHeight w:val="449"/>
        </w:trPr>
        <w:tc>
          <w:tcPr>
            <w:tcW w:w="10768" w:type="dxa"/>
            <w:gridSpan w:val="9"/>
            <w:tcBorders>
              <w:top w:val="single" w:color="auto" w:sz="4" w:space="0"/>
            </w:tcBorders>
            <w:shd w:val="clear" w:color="auto" w:fill="806000" w:themeFill="accent4" w:themeFillShade="80"/>
            <w:tcMar/>
            <w:vAlign w:val="bottom"/>
          </w:tcPr>
          <w:p w:rsidRPr="00217F7A" w:rsidR="000A05C1" w:rsidP="000313E4" w:rsidRDefault="000A05C1" w14:paraId="321E6E7B" w14:textId="688CF98C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</w:t>
            </w: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</w:t>
            </w:r>
            <w:r w:rsidR="00453096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PARTICIPANTES AUSENTES</w:t>
            </w:r>
          </w:p>
        </w:tc>
      </w:tr>
      <w:tr w:rsidRPr="00217F7A" w:rsidR="000A05C1" w:rsidTr="0ECE2925" w14:paraId="1EC0D330" w14:textId="77777777">
        <w:trPr>
          <w:trHeight w:val="404"/>
        </w:trPr>
        <w:tc>
          <w:tcPr>
            <w:tcW w:w="3570" w:type="dxa"/>
            <w:gridSpan w:val="3"/>
            <w:shd w:val="clear" w:color="auto" w:fill="BF8F00" w:themeFill="accent4" w:themeFillShade="BF"/>
            <w:tcMar/>
            <w:vAlign w:val="bottom"/>
          </w:tcPr>
          <w:p w:rsidRPr="00217F7A" w:rsidR="000A05C1" w:rsidP="000313E4" w:rsidRDefault="000A05C1" w14:paraId="78CAA014" w14:textId="77777777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NOME</w:t>
            </w:r>
          </w:p>
        </w:tc>
        <w:tc>
          <w:tcPr>
            <w:tcW w:w="7198" w:type="dxa"/>
            <w:gridSpan w:val="6"/>
            <w:shd w:val="clear" w:color="auto" w:fill="BF8F00" w:themeFill="accent4" w:themeFillShade="BF"/>
            <w:tcMar/>
            <w:vAlign w:val="bottom"/>
          </w:tcPr>
          <w:p w:rsidRPr="00217F7A" w:rsidR="000A05C1" w:rsidP="000313E4" w:rsidRDefault="000A05C1" w14:paraId="106C1DD3" w14:textId="77777777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JUSTIFICATIVA</w:t>
            </w:r>
          </w:p>
        </w:tc>
      </w:tr>
      <w:tr w:rsidRPr="00217F7A" w:rsidR="000A05C1" w:rsidTr="0ECE2925" w14:paraId="65BD15C0" w14:textId="77777777">
        <w:trPr>
          <w:trHeight w:val="431"/>
        </w:trPr>
        <w:tc>
          <w:tcPr>
            <w:tcW w:w="3570" w:type="dxa"/>
            <w:gridSpan w:val="3"/>
            <w:tcMar/>
            <w:vAlign w:val="bottom"/>
          </w:tcPr>
          <w:p w:rsidRPr="00217F7A" w:rsidR="000A05C1" w:rsidP="000313E4" w:rsidRDefault="001C3FBC" w14:paraId="6672A05E" w14:noSpellErr="1" w14:textId="4C3DA8F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198" w:type="dxa"/>
            <w:gridSpan w:val="6"/>
            <w:tcMar/>
            <w:vAlign w:val="bottom"/>
          </w:tcPr>
          <w:p w:rsidRPr="00217F7A" w:rsidR="000A05C1" w:rsidP="000313E4" w:rsidRDefault="00E1139D" w14:paraId="567F1E5F" w14:noSpellErr="1" w14:textId="2C52747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Pr="00217F7A" w:rsidR="000A05C1" w:rsidTr="0ECE2925" w14:paraId="0C40AE19" w14:textId="77777777">
        <w:trPr>
          <w:trHeight w:val="431"/>
        </w:trPr>
        <w:tc>
          <w:tcPr>
            <w:tcW w:w="3570" w:type="dxa"/>
            <w:gridSpan w:val="3"/>
            <w:tcMar/>
            <w:vAlign w:val="bottom"/>
          </w:tcPr>
          <w:p w:rsidRPr="0088168D" w:rsidR="000A05C1" w:rsidP="000313E4" w:rsidRDefault="001C3FBC" w14:paraId="21F84E87" w14:noSpellErr="1" w14:textId="545BD91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198" w:type="dxa"/>
            <w:gridSpan w:val="6"/>
            <w:tcMar/>
            <w:vAlign w:val="bottom"/>
          </w:tcPr>
          <w:p w:rsidRPr="0088168D" w:rsidR="000A05C1" w:rsidP="000313E4" w:rsidRDefault="00E1139D" w14:paraId="4DE95A79" w14:noSpellErr="1" w14:textId="79540BC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Pr="00217F7A" w:rsidR="000A05C1" w:rsidTr="0ECE2925" w14:paraId="778D4164" w14:textId="77777777">
        <w:trPr>
          <w:trHeight w:val="431"/>
        </w:trPr>
        <w:tc>
          <w:tcPr>
            <w:tcW w:w="3570" w:type="dxa"/>
            <w:gridSpan w:val="3"/>
            <w:tcMar/>
            <w:vAlign w:val="bottom"/>
          </w:tcPr>
          <w:p w:rsidRPr="0088168D" w:rsidR="000A05C1" w:rsidP="000313E4" w:rsidRDefault="000A05C1" w14:paraId="2863BC44" w14:textId="7777777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198" w:type="dxa"/>
            <w:gridSpan w:val="6"/>
            <w:tcMar/>
            <w:vAlign w:val="bottom"/>
          </w:tcPr>
          <w:p w:rsidRPr="0088168D" w:rsidR="000A05C1" w:rsidP="000313E4" w:rsidRDefault="000A05C1" w14:paraId="153A459C" w14:textId="7777777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Pr="00217F7A" w:rsidR="000A05C1" w:rsidTr="0ECE2925" w14:paraId="32ABA1A9" w14:textId="77777777">
        <w:trPr>
          <w:trHeight w:val="413"/>
        </w:trPr>
        <w:tc>
          <w:tcPr>
            <w:tcW w:w="3570" w:type="dxa"/>
            <w:gridSpan w:val="3"/>
            <w:tcMar/>
            <w:vAlign w:val="bottom"/>
          </w:tcPr>
          <w:p w:rsidRPr="003E6877" w:rsidR="000A05C1" w:rsidP="000313E4" w:rsidRDefault="000A05C1" w14:paraId="0112A3BA" w14:textId="7777777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198" w:type="dxa"/>
            <w:gridSpan w:val="6"/>
            <w:tcMar/>
            <w:vAlign w:val="bottom"/>
          </w:tcPr>
          <w:p w:rsidRPr="003E6877" w:rsidR="000A05C1" w:rsidP="000313E4" w:rsidRDefault="000A05C1" w14:paraId="431FB691" w14:textId="7777777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Pr="00217F7A" w:rsidR="000A05C1" w:rsidTr="0ECE2925" w14:paraId="4BCDA3E7" w14:textId="77777777">
        <w:trPr>
          <w:trHeight w:val="413"/>
        </w:trPr>
        <w:tc>
          <w:tcPr>
            <w:tcW w:w="3570" w:type="dxa"/>
            <w:gridSpan w:val="3"/>
            <w:tcMar/>
            <w:vAlign w:val="bottom"/>
          </w:tcPr>
          <w:p w:rsidRPr="003E6877" w:rsidR="000A05C1" w:rsidP="000313E4" w:rsidRDefault="000A05C1" w14:paraId="7D658C2F" w14:textId="7777777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198" w:type="dxa"/>
            <w:gridSpan w:val="6"/>
            <w:tcMar/>
            <w:vAlign w:val="bottom"/>
          </w:tcPr>
          <w:p w:rsidRPr="003E6877" w:rsidR="000A05C1" w:rsidP="000313E4" w:rsidRDefault="000A05C1" w14:paraId="3BBFE554" w14:textId="7777777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Pr="00217F7A" w:rsidR="000A05C1" w:rsidTr="0ECE2925" w14:paraId="29642146" w14:textId="77777777">
        <w:trPr>
          <w:trHeight w:val="534"/>
        </w:trPr>
        <w:tc>
          <w:tcPr>
            <w:tcW w:w="3570" w:type="dxa"/>
            <w:gridSpan w:val="3"/>
            <w:tcMar/>
            <w:vAlign w:val="bottom"/>
          </w:tcPr>
          <w:p w:rsidRPr="003E6877" w:rsidR="000A05C1" w:rsidP="000313E4" w:rsidRDefault="000A05C1" w14:paraId="2B15AD56" w14:textId="7777777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198" w:type="dxa"/>
            <w:gridSpan w:val="6"/>
            <w:tcMar/>
            <w:vAlign w:val="bottom"/>
          </w:tcPr>
          <w:p w:rsidRPr="003E6877" w:rsidR="000A05C1" w:rsidP="000313E4" w:rsidRDefault="000A05C1" w14:paraId="79A77C9A" w14:textId="7777777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Pr="00217F7A" w:rsidR="003E6877" w:rsidTr="0ECE2925" w14:paraId="646DEC24" w14:textId="77777777">
        <w:trPr>
          <w:trHeight w:val="449"/>
        </w:trPr>
        <w:tc>
          <w:tcPr>
            <w:tcW w:w="10768" w:type="dxa"/>
            <w:gridSpan w:val="9"/>
            <w:shd w:val="clear" w:color="auto" w:fill="806000" w:themeFill="accent4" w:themeFillShade="80"/>
            <w:tcMar/>
            <w:vAlign w:val="bottom"/>
          </w:tcPr>
          <w:p w:rsidRPr="00217F7A" w:rsidR="003E6877" w:rsidP="00AF1C9D" w:rsidRDefault="00453096" w14:paraId="1446350D" w14:textId="2D344078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</w:t>
            </w:r>
            <w:r w:rsidRPr="00217F7A" w:rsidR="003E6877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.</w:t>
            </w:r>
            <w:r w:rsidRPr="00217F7A" w:rsidR="003E6877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</w:t>
            </w:r>
            <w:r w:rsidR="003E6877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ANOTAÇÕES</w:t>
            </w:r>
            <w:r w:rsidRPr="00217F7A" w:rsidR="003E6877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, DECI</w:t>
            </w:r>
            <w:r w:rsidR="003E6877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SÕES,</w:t>
            </w:r>
            <w:r w:rsidRPr="00217F7A" w:rsidR="003E6877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3E6877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PROBLEMAS</w:t>
            </w:r>
          </w:p>
        </w:tc>
      </w:tr>
      <w:tr w:rsidRPr="00217F7A" w:rsidR="0058009D" w:rsidTr="0ECE2925" w14:paraId="536B1AB0" w14:textId="77777777">
        <w:trPr>
          <w:trHeight w:val="404"/>
        </w:trPr>
        <w:tc>
          <w:tcPr>
            <w:tcW w:w="4855" w:type="dxa"/>
            <w:gridSpan w:val="5"/>
            <w:shd w:val="clear" w:color="auto" w:fill="BF8F00" w:themeFill="accent4" w:themeFillShade="BF"/>
            <w:tcMar/>
            <w:vAlign w:val="bottom"/>
          </w:tcPr>
          <w:p w:rsidRPr="00217F7A" w:rsidR="003E6877" w:rsidP="00505806" w:rsidRDefault="003E6877" w14:paraId="680918A9" w14:textId="60BDBA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TÓPICO</w:t>
            </w:r>
          </w:p>
        </w:tc>
        <w:tc>
          <w:tcPr>
            <w:tcW w:w="3787" w:type="dxa"/>
            <w:gridSpan w:val="3"/>
            <w:shd w:val="clear" w:color="auto" w:fill="BF8F00" w:themeFill="accent4" w:themeFillShade="BF"/>
            <w:tcMar/>
            <w:vAlign w:val="bottom"/>
          </w:tcPr>
          <w:p w:rsidRPr="00217F7A" w:rsidR="003E6877" w:rsidP="00505806" w:rsidRDefault="003E6877" w14:paraId="400407B3" w14:textId="23BC0332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RESPONSÁVEL</w:t>
            </w:r>
          </w:p>
        </w:tc>
        <w:tc>
          <w:tcPr>
            <w:tcW w:w="2126" w:type="dxa"/>
            <w:shd w:val="clear" w:color="auto" w:fill="BF8F00" w:themeFill="accent4" w:themeFillShade="BF"/>
            <w:tcMar/>
            <w:vAlign w:val="bottom"/>
          </w:tcPr>
          <w:p w:rsidRPr="00217F7A" w:rsidR="003E6877" w:rsidP="00505806" w:rsidRDefault="000A05C1" w14:paraId="75A844FA" w14:textId="459822DC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PRAZO</w:t>
            </w:r>
          </w:p>
        </w:tc>
      </w:tr>
      <w:tr w:rsidRPr="00DD7FC1" w:rsidR="000A05C1" w:rsidTr="0ECE2925" w14:paraId="2B36C25C" w14:textId="77777777">
        <w:trPr>
          <w:trHeight w:val="431"/>
        </w:trPr>
        <w:tc>
          <w:tcPr>
            <w:tcW w:w="4855" w:type="dxa"/>
            <w:gridSpan w:val="5"/>
            <w:tcMar/>
            <w:vAlign w:val="bottom"/>
          </w:tcPr>
          <w:p w:rsidRPr="00FF5D2E" w:rsidR="003E6877" w:rsidP="00F50386" w:rsidRDefault="00E1139D" w14:paraId="4EEBB31E" w14:textId="672E627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ECE2925" w:rsidR="6BA53D41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Aba de Login no figma</w:t>
            </w:r>
          </w:p>
        </w:tc>
        <w:tc>
          <w:tcPr>
            <w:tcW w:w="3787" w:type="dxa"/>
            <w:gridSpan w:val="3"/>
            <w:tcMar/>
            <w:vAlign w:val="bottom"/>
          </w:tcPr>
          <w:p w:rsidRPr="00DD7FC1" w:rsidR="003E6877" w:rsidP="00AF1C9D" w:rsidRDefault="00E1139D" w14:paraId="4343764A" w14:textId="70B0E56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ECE2925" w:rsidR="03BA30CA">
              <w:rPr>
                <w:rFonts w:ascii="Arial" w:hAnsi="Arial"/>
                <w:color w:val="000000" w:themeColor="text1" w:themeTint="FF" w:themeShade="FF"/>
                <w:sz w:val="18"/>
                <w:szCs w:val="18"/>
              </w:rPr>
              <w:t>Guilherme Gonçalves</w:t>
            </w:r>
          </w:p>
        </w:tc>
        <w:tc>
          <w:tcPr>
            <w:tcW w:w="2126" w:type="dxa"/>
            <w:tcMar/>
            <w:vAlign w:val="bottom"/>
          </w:tcPr>
          <w:p w:rsidRPr="00DD7FC1" w:rsidR="003E6877" w:rsidP="00AF1C9D" w:rsidRDefault="00E1139D" w14:paraId="0E1DE069" w14:textId="559A02E8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ECE2925" w:rsidR="595B32D1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23/08/2023</w:t>
            </w:r>
          </w:p>
        </w:tc>
      </w:tr>
      <w:tr w:rsidRPr="00DD7FC1" w:rsidR="000A05C1" w:rsidTr="0ECE2925" w14:paraId="0BC7E046" w14:textId="77777777">
        <w:trPr>
          <w:trHeight w:val="431"/>
        </w:trPr>
        <w:tc>
          <w:tcPr>
            <w:tcW w:w="4855" w:type="dxa"/>
            <w:gridSpan w:val="5"/>
            <w:tcMar/>
            <w:vAlign w:val="bottom"/>
          </w:tcPr>
          <w:p w:rsidRPr="00FF5D2E" w:rsidR="003E6877" w:rsidP="00AF1C9D" w:rsidRDefault="00E1139D" w14:paraId="6ECB0F52" w14:textId="59ABBD1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ECE2925" w:rsidR="6BA53D41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 xml:space="preserve">Aba de Cadastro no </w:t>
            </w:r>
            <w:r w:rsidRPr="0ECE2925" w:rsidR="6BA53D41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figma</w:t>
            </w:r>
          </w:p>
        </w:tc>
        <w:tc>
          <w:tcPr>
            <w:tcW w:w="3787" w:type="dxa"/>
            <w:gridSpan w:val="3"/>
            <w:tcMar/>
            <w:vAlign w:val="bottom"/>
          </w:tcPr>
          <w:p w:rsidRPr="00DD7FC1" w:rsidR="003E6877" w:rsidP="00AF1C9D" w:rsidRDefault="00E1139D" w14:paraId="7F17BD10" w14:textId="224A5AE9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ECE2925" w:rsidR="2C0C306D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Eduardo Medina</w:t>
            </w:r>
          </w:p>
        </w:tc>
        <w:tc>
          <w:tcPr>
            <w:tcW w:w="2126" w:type="dxa"/>
            <w:tcMar/>
            <w:vAlign w:val="bottom"/>
          </w:tcPr>
          <w:p w:rsidRPr="00DD7FC1" w:rsidR="003E6877" w:rsidP="00AF1C9D" w:rsidRDefault="00E1139D" w14:paraId="4CBD0DD1" w14:textId="5FB3595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ECE2925" w:rsidR="2C22171D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23/08/2023</w:t>
            </w:r>
          </w:p>
        </w:tc>
      </w:tr>
      <w:tr w:rsidRPr="00F50386" w:rsidR="000A05C1" w:rsidTr="0ECE2925" w14:paraId="785E7492" w14:textId="77777777">
        <w:trPr>
          <w:trHeight w:val="431"/>
        </w:trPr>
        <w:tc>
          <w:tcPr>
            <w:tcW w:w="4855" w:type="dxa"/>
            <w:gridSpan w:val="5"/>
            <w:tcMar/>
            <w:vAlign w:val="bottom"/>
          </w:tcPr>
          <w:p w:rsidRPr="00DD7FC1" w:rsidR="003E6877" w:rsidP="00AF1C9D" w:rsidRDefault="00E1139D" w14:paraId="0DF38CA3" w14:textId="3922C0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ECE2925" w:rsidR="6BA53D41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 xml:space="preserve">Aba de Fale Conosco no </w:t>
            </w:r>
            <w:r w:rsidRPr="0ECE2925" w:rsidR="6BA53D41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figma</w:t>
            </w:r>
          </w:p>
        </w:tc>
        <w:tc>
          <w:tcPr>
            <w:tcW w:w="3787" w:type="dxa"/>
            <w:gridSpan w:val="3"/>
            <w:tcMar/>
            <w:vAlign w:val="bottom"/>
          </w:tcPr>
          <w:p w:rsidRPr="00DD7FC1" w:rsidR="003E6877" w:rsidP="00AF1C9D" w:rsidRDefault="00E1139D" w14:paraId="53670D53" w14:textId="3F55CBF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ECE2925" w:rsidR="6F559E08">
              <w:rPr>
                <w:rFonts w:ascii="Arial" w:hAnsi="Arial"/>
                <w:color w:val="000000" w:themeColor="text1" w:themeTint="FF" w:themeShade="FF"/>
                <w:sz w:val="18"/>
                <w:szCs w:val="18"/>
              </w:rPr>
              <w:t>Livia Yasmin</w:t>
            </w:r>
          </w:p>
        </w:tc>
        <w:tc>
          <w:tcPr>
            <w:tcW w:w="2126" w:type="dxa"/>
            <w:tcMar/>
            <w:vAlign w:val="bottom"/>
          </w:tcPr>
          <w:p w:rsidRPr="00DD7FC1" w:rsidR="003E6877" w:rsidP="00AF1C9D" w:rsidRDefault="00E1139D" w14:paraId="33770743" w14:textId="7FE2BDD9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ECE2925" w:rsidR="70404225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23/08/2023</w:t>
            </w:r>
          </w:p>
        </w:tc>
      </w:tr>
      <w:tr w:rsidRPr="00F50386" w:rsidR="000A05C1" w:rsidTr="0ECE2925" w14:paraId="6AB1FBC0" w14:textId="77777777">
        <w:trPr>
          <w:trHeight w:val="431"/>
        </w:trPr>
        <w:tc>
          <w:tcPr>
            <w:tcW w:w="4855" w:type="dxa"/>
            <w:gridSpan w:val="5"/>
            <w:tcMar/>
            <w:vAlign w:val="bottom"/>
          </w:tcPr>
          <w:p w:rsidRPr="00DD7FC1" w:rsidR="003E6877" w:rsidP="00AF1C9D" w:rsidRDefault="00E1139D" w14:paraId="5AAB0012" w14:textId="5A018EAE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ECE2925" w:rsidR="6BA53D41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Aba de Nossos Serviços</w:t>
            </w:r>
            <w:r w:rsidRPr="0ECE2925" w:rsidR="6BA53D41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 xml:space="preserve"> </w:t>
            </w:r>
            <w:r w:rsidRPr="0ECE2925" w:rsidR="6BA53D41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 xml:space="preserve">no </w:t>
            </w:r>
            <w:r w:rsidRPr="0ECE2925" w:rsidR="6BA53D41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figma</w:t>
            </w:r>
          </w:p>
        </w:tc>
        <w:tc>
          <w:tcPr>
            <w:tcW w:w="3787" w:type="dxa"/>
            <w:gridSpan w:val="3"/>
            <w:tcMar/>
            <w:vAlign w:val="bottom"/>
          </w:tcPr>
          <w:p w:rsidRPr="00DD7FC1" w:rsidR="003E6877" w:rsidP="00AF1C9D" w:rsidRDefault="00E1139D" w14:paraId="6D2E9644" w14:textId="5BEC4E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ECE2925" w:rsidR="4424A91B">
              <w:rPr>
                <w:rFonts w:ascii="Arial" w:hAnsi="Arial"/>
                <w:color w:val="000000" w:themeColor="text1" w:themeTint="FF" w:themeShade="FF"/>
                <w:sz w:val="18"/>
                <w:szCs w:val="18"/>
              </w:rPr>
              <w:t xml:space="preserve">Christian </w:t>
            </w:r>
            <w:r w:rsidRPr="0ECE2925" w:rsidR="4424A91B">
              <w:rPr>
                <w:rFonts w:ascii="Arial" w:hAnsi="Arial"/>
                <w:color w:val="000000" w:themeColor="text1" w:themeTint="FF" w:themeShade="FF"/>
                <w:sz w:val="18"/>
                <w:szCs w:val="18"/>
              </w:rPr>
              <w:t>Bellei</w:t>
            </w:r>
          </w:p>
        </w:tc>
        <w:tc>
          <w:tcPr>
            <w:tcW w:w="2126" w:type="dxa"/>
            <w:tcMar/>
            <w:vAlign w:val="bottom"/>
          </w:tcPr>
          <w:p w:rsidRPr="00DD7FC1" w:rsidR="003E6877" w:rsidP="00AF1C9D" w:rsidRDefault="00E1139D" w14:paraId="2F47A5D7" w14:textId="23737533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ECE2925" w:rsidR="019B94B4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23/08/2023</w:t>
            </w:r>
          </w:p>
        </w:tc>
      </w:tr>
      <w:tr w:rsidR="0ECE2925" w:rsidTr="0ECE2925" w14:paraId="42634D73">
        <w:trPr>
          <w:trHeight w:val="431"/>
        </w:trPr>
        <w:tc>
          <w:tcPr>
            <w:tcW w:w="4855" w:type="dxa"/>
            <w:gridSpan w:val="5"/>
            <w:tcMar/>
            <w:vAlign w:val="bottom"/>
          </w:tcPr>
          <w:p w:rsidR="515E463E" w:rsidP="0ECE2925" w:rsidRDefault="515E463E" w14:paraId="6510BCE3" w14:textId="070A2029">
            <w:pPr>
              <w:spacing w:line="360" w:lineRule="auto"/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0ECE2925" w:rsidR="515E463E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 xml:space="preserve">Aba de Dashboard no </w:t>
            </w:r>
            <w:r w:rsidRPr="0ECE2925" w:rsidR="515E463E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figma</w:t>
            </w:r>
          </w:p>
        </w:tc>
        <w:tc>
          <w:tcPr>
            <w:tcW w:w="3787" w:type="dxa"/>
            <w:gridSpan w:val="3"/>
            <w:tcMar/>
            <w:vAlign w:val="bottom"/>
          </w:tcPr>
          <w:p w:rsidR="55295A03" w:rsidP="0ECE2925" w:rsidRDefault="55295A03" w14:paraId="185E84E9" w14:textId="456F2D77">
            <w:pPr>
              <w:spacing w:line="360" w:lineRule="auto"/>
              <w:rPr>
                <w:rFonts w:ascii="Arial" w:hAnsi="Arial"/>
                <w:color w:val="000000" w:themeColor="text1" w:themeTint="FF" w:themeShade="FF"/>
                <w:sz w:val="18"/>
                <w:szCs w:val="18"/>
              </w:rPr>
            </w:pPr>
            <w:r w:rsidRPr="0ECE2925" w:rsidR="55295A03">
              <w:rPr>
                <w:rFonts w:ascii="Arial" w:hAnsi="Arial"/>
                <w:color w:val="000000" w:themeColor="text1" w:themeTint="FF" w:themeShade="FF"/>
                <w:sz w:val="18"/>
                <w:szCs w:val="18"/>
              </w:rPr>
              <w:t>Isabel Bermudes</w:t>
            </w:r>
          </w:p>
        </w:tc>
        <w:tc>
          <w:tcPr>
            <w:tcW w:w="2126" w:type="dxa"/>
            <w:tcMar/>
            <w:vAlign w:val="bottom"/>
          </w:tcPr>
          <w:p w:rsidR="7AC5D40E" w:rsidP="0ECE2925" w:rsidRDefault="7AC5D40E" w14:paraId="63D802A6" w14:textId="20462B7C">
            <w:pPr>
              <w:spacing w:line="360" w:lineRule="auto"/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0ECE2925" w:rsidR="7AC5D40E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23/08/2023</w:t>
            </w:r>
          </w:p>
        </w:tc>
      </w:tr>
      <w:tr w:rsidR="0ECE2925" w:rsidTr="0ECE2925" w14:paraId="2BC5575F">
        <w:trPr>
          <w:trHeight w:val="431"/>
        </w:trPr>
        <w:tc>
          <w:tcPr>
            <w:tcW w:w="4855" w:type="dxa"/>
            <w:gridSpan w:val="5"/>
            <w:tcMar/>
            <w:vAlign w:val="bottom"/>
          </w:tcPr>
          <w:p w:rsidR="515E463E" w:rsidP="0ECE2925" w:rsidRDefault="515E463E" w14:paraId="3C3B0AB0" w14:textId="06F80845">
            <w:pPr>
              <w:pStyle w:val="Normal"/>
              <w:spacing w:line="360" w:lineRule="auto"/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0ECE2925" w:rsidR="515E463E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Aba de Cadastrar Funcionários no figma</w:t>
            </w:r>
          </w:p>
        </w:tc>
        <w:tc>
          <w:tcPr>
            <w:tcW w:w="3787" w:type="dxa"/>
            <w:gridSpan w:val="3"/>
            <w:tcMar/>
            <w:vAlign w:val="bottom"/>
          </w:tcPr>
          <w:p w:rsidR="1B4AF230" w:rsidP="0ECE2925" w:rsidRDefault="1B4AF230" w14:paraId="3D649DA0" w14:textId="78433910">
            <w:pPr>
              <w:spacing w:line="360" w:lineRule="auto"/>
              <w:rPr>
                <w:rFonts w:ascii="Arial" w:hAnsi="Arial"/>
                <w:color w:val="000000" w:themeColor="text1" w:themeTint="FF" w:themeShade="FF"/>
                <w:sz w:val="18"/>
                <w:szCs w:val="18"/>
              </w:rPr>
            </w:pPr>
            <w:r w:rsidRPr="0ECE2925" w:rsidR="1B4AF230">
              <w:rPr>
                <w:rFonts w:ascii="Arial" w:hAnsi="Arial"/>
                <w:color w:val="000000" w:themeColor="text1" w:themeTint="FF" w:themeShade="FF"/>
                <w:sz w:val="18"/>
                <w:szCs w:val="18"/>
              </w:rPr>
              <w:t>Tiago Navarro</w:t>
            </w:r>
          </w:p>
        </w:tc>
        <w:tc>
          <w:tcPr>
            <w:tcW w:w="2126" w:type="dxa"/>
            <w:tcMar/>
            <w:vAlign w:val="bottom"/>
          </w:tcPr>
          <w:p w:rsidR="310383DA" w:rsidP="0ECE2925" w:rsidRDefault="310383DA" w14:paraId="670AD389" w14:textId="555D2BD7">
            <w:pPr>
              <w:spacing w:line="360" w:lineRule="auto"/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0ECE2925" w:rsidR="310383DA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23/08/2023</w:t>
            </w:r>
          </w:p>
        </w:tc>
      </w:tr>
      <w:tr w:rsidR="0ECE2925" w:rsidTr="0ECE2925" w14:paraId="10A2A396">
        <w:trPr>
          <w:trHeight w:val="431"/>
        </w:trPr>
        <w:tc>
          <w:tcPr>
            <w:tcW w:w="4855" w:type="dxa"/>
            <w:gridSpan w:val="5"/>
            <w:tcMar/>
            <w:vAlign w:val="bottom"/>
          </w:tcPr>
          <w:p w:rsidR="1B4AF230" w:rsidP="0ECE2925" w:rsidRDefault="1B4AF230" w14:paraId="15E64585" w14:textId="7A19D0B9">
            <w:pPr>
              <w:pStyle w:val="Normal"/>
              <w:spacing w:line="360" w:lineRule="auto"/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0ECE2925" w:rsidR="1B4AF230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Encerramento do Contexto</w:t>
            </w:r>
          </w:p>
        </w:tc>
        <w:tc>
          <w:tcPr>
            <w:tcW w:w="3787" w:type="dxa"/>
            <w:gridSpan w:val="3"/>
            <w:tcMar/>
            <w:vAlign w:val="bottom"/>
          </w:tcPr>
          <w:p w:rsidR="1B4AF230" w:rsidP="0ECE2925" w:rsidRDefault="1B4AF230" w14:paraId="400E7C73" w14:textId="326CD19B">
            <w:pPr>
              <w:pStyle w:val="Normal"/>
              <w:spacing w:line="360" w:lineRule="auto"/>
              <w:rPr>
                <w:rFonts w:ascii="Arial" w:hAnsi="Arial"/>
                <w:color w:val="000000" w:themeColor="text1" w:themeTint="FF" w:themeShade="FF"/>
                <w:sz w:val="18"/>
                <w:szCs w:val="18"/>
              </w:rPr>
            </w:pPr>
            <w:r w:rsidRPr="0ECE2925" w:rsidR="1B4AF230">
              <w:rPr>
                <w:rFonts w:ascii="Arial" w:hAnsi="Arial"/>
                <w:color w:val="000000" w:themeColor="text1" w:themeTint="FF" w:themeShade="FF"/>
                <w:sz w:val="18"/>
                <w:szCs w:val="18"/>
              </w:rPr>
              <w:t>Todos</w:t>
            </w:r>
          </w:p>
        </w:tc>
        <w:tc>
          <w:tcPr>
            <w:tcW w:w="2126" w:type="dxa"/>
            <w:tcMar/>
            <w:vAlign w:val="bottom"/>
          </w:tcPr>
          <w:p w:rsidR="1B4AF230" w:rsidP="0ECE2925" w:rsidRDefault="1B4AF230" w14:paraId="478305CF" w14:textId="706D5B26">
            <w:pPr>
              <w:pStyle w:val="Normal"/>
              <w:spacing w:line="360" w:lineRule="auto"/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0ECE2925" w:rsidR="1B4AF230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21/08/2023</w:t>
            </w:r>
          </w:p>
        </w:tc>
      </w:tr>
      <w:tr w:rsidR="0ECE2925" w:rsidTr="0ECE2925" w14:paraId="14B3DD38">
        <w:trPr>
          <w:trHeight w:val="431"/>
        </w:trPr>
        <w:tc>
          <w:tcPr>
            <w:tcW w:w="4855" w:type="dxa"/>
            <w:gridSpan w:val="5"/>
            <w:tcMar/>
            <w:vAlign w:val="bottom"/>
          </w:tcPr>
          <w:p w:rsidR="467115BF" w:rsidP="0ECE2925" w:rsidRDefault="467115BF" w14:paraId="258CEDFB" w14:textId="6840BF79">
            <w:pPr>
              <w:pStyle w:val="Normal"/>
              <w:spacing w:line="360" w:lineRule="auto"/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0ECE2925" w:rsidR="467115BF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 xml:space="preserve">Objetivo </w:t>
            </w:r>
          </w:p>
        </w:tc>
        <w:tc>
          <w:tcPr>
            <w:tcW w:w="3787" w:type="dxa"/>
            <w:gridSpan w:val="3"/>
            <w:tcMar/>
            <w:vAlign w:val="bottom"/>
          </w:tcPr>
          <w:p w:rsidR="0ECE2925" w:rsidP="0ECE2925" w:rsidRDefault="0ECE2925" w14:paraId="76ABEFD5" w14:textId="224A5AE9">
            <w:pPr>
              <w:spacing w:line="360" w:lineRule="auto"/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0ECE2925" w:rsidR="0ECE2925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Eduardo Medina</w:t>
            </w:r>
          </w:p>
        </w:tc>
        <w:tc>
          <w:tcPr>
            <w:tcW w:w="2126" w:type="dxa"/>
            <w:tcMar/>
            <w:vAlign w:val="bottom"/>
          </w:tcPr>
          <w:p w:rsidR="3FFE0F04" w:rsidP="0ECE2925" w:rsidRDefault="3FFE0F04" w14:paraId="4DAA0A01" w14:textId="5A6536B9">
            <w:pPr>
              <w:spacing w:line="360" w:lineRule="auto"/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0ECE2925" w:rsidR="3FFE0F04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23/08/2023</w:t>
            </w:r>
          </w:p>
        </w:tc>
      </w:tr>
      <w:tr w:rsidR="0ECE2925" w:rsidTr="0ECE2925" w14:paraId="065AAC64">
        <w:trPr>
          <w:trHeight w:val="431"/>
        </w:trPr>
        <w:tc>
          <w:tcPr>
            <w:tcW w:w="4855" w:type="dxa"/>
            <w:gridSpan w:val="5"/>
            <w:tcMar/>
            <w:vAlign w:val="bottom"/>
          </w:tcPr>
          <w:p w:rsidR="3FFE0F04" w:rsidP="0ECE2925" w:rsidRDefault="3FFE0F04" w14:paraId="4C0B3E66" w14:textId="615944CB">
            <w:pPr>
              <w:pStyle w:val="Normal"/>
              <w:spacing w:line="360" w:lineRule="auto"/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0ECE2925" w:rsidR="3FFE0F04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Justificativa</w:t>
            </w:r>
          </w:p>
        </w:tc>
        <w:tc>
          <w:tcPr>
            <w:tcW w:w="3787" w:type="dxa"/>
            <w:gridSpan w:val="3"/>
            <w:tcMar/>
            <w:vAlign w:val="bottom"/>
          </w:tcPr>
          <w:p w:rsidR="3FFE0F04" w:rsidP="0ECE2925" w:rsidRDefault="3FFE0F04" w14:paraId="62271198" w14:textId="65AFA202">
            <w:pPr>
              <w:spacing w:line="360" w:lineRule="auto"/>
              <w:rPr>
                <w:rFonts w:ascii="Arial" w:hAnsi="Arial"/>
                <w:color w:val="000000" w:themeColor="text1" w:themeTint="FF" w:themeShade="FF"/>
                <w:sz w:val="18"/>
                <w:szCs w:val="18"/>
              </w:rPr>
            </w:pPr>
            <w:r w:rsidRPr="0ECE2925" w:rsidR="3FFE0F04">
              <w:rPr>
                <w:rFonts w:ascii="Arial" w:hAnsi="Arial"/>
                <w:color w:val="000000" w:themeColor="text1" w:themeTint="FF" w:themeShade="FF"/>
                <w:sz w:val="18"/>
                <w:szCs w:val="18"/>
              </w:rPr>
              <w:t>Isabel Bermudes</w:t>
            </w:r>
          </w:p>
        </w:tc>
        <w:tc>
          <w:tcPr>
            <w:tcW w:w="2126" w:type="dxa"/>
            <w:tcMar/>
            <w:vAlign w:val="bottom"/>
          </w:tcPr>
          <w:p w:rsidR="3FFE0F04" w:rsidP="0ECE2925" w:rsidRDefault="3FFE0F04" w14:paraId="00CDC21E" w14:textId="1D23AFDC">
            <w:pPr>
              <w:spacing w:line="360" w:lineRule="auto"/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0ECE2925" w:rsidR="3FFE0F04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23/08/2023</w:t>
            </w:r>
          </w:p>
        </w:tc>
      </w:tr>
      <w:tr w:rsidR="0ECE2925" w:rsidTr="0ECE2925" w14:paraId="2CF353B3">
        <w:trPr>
          <w:trHeight w:val="431"/>
        </w:trPr>
        <w:tc>
          <w:tcPr>
            <w:tcW w:w="4855" w:type="dxa"/>
            <w:gridSpan w:val="5"/>
            <w:tcMar/>
            <w:vAlign w:val="bottom"/>
          </w:tcPr>
          <w:p w:rsidR="3FFE0F04" w:rsidP="0ECE2925" w:rsidRDefault="3FFE0F04" w14:paraId="09E73BC1" w14:textId="30395410">
            <w:pPr>
              <w:pStyle w:val="Normal"/>
              <w:spacing w:line="360" w:lineRule="auto"/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0ECE2925" w:rsidR="3FFE0F04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Escopo</w:t>
            </w:r>
          </w:p>
        </w:tc>
        <w:tc>
          <w:tcPr>
            <w:tcW w:w="3787" w:type="dxa"/>
            <w:gridSpan w:val="3"/>
            <w:tcMar/>
            <w:vAlign w:val="bottom"/>
          </w:tcPr>
          <w:p w:rsidR="3FFE0F04" w:rsidP="0ECE2925" w:rsidRDefault="3FFE0F04" w14:paraId="369745AF" w14:textId="42593ECC">
            <w:pPr>
              <w:pStyle w:val="Normal"/>
              <w:spacing w:line="360" w:lineRule="auto"/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0ECE2925" w:rsidR="3FFE0F04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 xml:space="preserve">Christian </w:t>
            </w:r>
            <w:r w:rsidRPr="0ECE2925" w:rsidR="3FFE0F04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Bellei</w:t>
            </w:r>
            <w:r w:rsidRPr="0ECE2925" w:rsidR="3FFE0F04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 xml:space="preserve"> e Tiago Navarro</w:t>
            </w:r>
          </w:p>
        </w:tc>
        <w:tc>
          <w:tcPr>
            <w:tcW w:w="2126" w:type="dxa"/>
            <w:tcMar/>
            <w:vAlign w:val="bottom"/>
          </w:tcPr>
          <w:p w:rsidR="3FFE0F04" w:rsidP="0ECE2925" w:rsidRDefault="3FFE0F04" w14:paraId="7DA86FD8" w14:textId="25850717">
            <w:pPr>
              <w:spacing w:line="360" w:lineRule="auto"/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0ECE2925" w:rsidR="3FFE0F04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23/08/2023</w:t>
            </w:r>
          </w:p>
        </w:tc>
      </w:tr>
      <w:tr w:rsidR="0ECE2925" w:rsidTr="0ECE2925" w14:paraId="44C2B429">
        <w:trPr>
          <w:trHeight w:val="431"/>
        </w:trPr>
        <w:tc>
          <w:tcPr>
            <w:tcW w:w="4855" w:type="dxa"/>
            <w:gridSpan w:val="5"/>
            <w:tcMar/>
            <w:vAlign w:val="bottom"/>
          </w:tcPr>
          <w:p w:rsidR="3FFE0F04" w:rsidP="0ECE2925" w:rsidRDefault="3FFE0F04" w14:paraId="0BE650FB" w14:textId="0F1D5E0D">
            <w:pPr>
              <w:pStyle w:val="Normal"/>
              <w:spacing w:line="360" w:lineRule="auto"/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0ECE2925" w:rsidR="3FFE0F04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Premissas e Restrições</w:t>
            </w:r>
          </w:p>
        </w:tc>
        <w:tc>
          <w:tcPr>
            <w:tcW w:w="3787" w:type="dxa"/>
            <w:gridSpan w:val="3"/>
            <w:tcMar/>
            <w:vAlign w:val="bottom"/>
          </w:tcPr>
          <w:p w:rsidR="3FFE0F04" w:rsidP="0ECE2925" w:rsidRDefault="3FFE0F04" w14:paraId="146C26EE" w14:textId="7A7AA849">
            <w:pPr>
              <w:pStyle w:val="Normal"/>
              <w:spacing w:line="360" w:lineRule="auto"/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0ECE2925" w:rsidR="3FFE0F04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Livia Yasmin e Guilherme Gonçalves</w:t>
            </w:r>
          </w:p>
        </w:tc>
        <w:tc>
          <w:tcPr>
            <w:tcW w:w="2126" w:type="dxa"/>
            <w:tcMar/>
            <w:vAlign w:val="bottom"/>
          </w:tcPr>
          <w:p w:rsidR="3FFE0F04" w:rsidP="0ECE2925" w:rsidRDefault="3FFE0F04" w14:paraId="6C566E6D" w14:textId="0BC99FEE">
            <w:pPr>
              <w:spacing w:line="360" w:lineRule="auto"/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0ECE2925" w:rsidR="3FFE0F04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23/08/2023</w:t>
            </w:r>
          </w:p>
        </w:tc>
      </w:tr>
      <w:tr w:rsidRPr="00DD7FC1" w:rsidR="003E6877" w:rsidTr="0ECE2925" w14:paraId="19EBD161" w14:textId="77777777">
        <w:trPr>
          <w:trHeight w:val="449"/>
        </w:trPr>
        <w:tc>
          <w:tcPr>
            <w:tcW w:w="10768" w:type="dxa"/>
            <w:gridSpan w:val="9"/>
            <w:shd w:val="clear" w:color="auto" w:fill="806000" w:themeFill="accent4" w:themeFillShade="80"/>
            <w:tcMar/>
            <w:vAlign w:val="bottom"/>
          </w:tcPr>
          <w:p w:rsidRPr="00DD7FC1" w:rsidR="003E6877" w:rsidP="00AF1C9D" w:rsidRDefault="00453096" w14:paraId="4913DC00" w14:textId="461AE7E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22"/>
                <w:szCs w:val="22"/>
                <w:lang w:val="pt-BR"/>
              </w:rPr>
              <w:t>5</w:t>
            </w:r>
            <w:r w:rsidRPr="00DD7FC1" w:rsidR="003E6877">
              <w:rPr>
                <w:rFonts w:ascii="Arial" w:hAnsi="Arial"/>
                <w:b/>
                <w:color w:val="FFFFFF" w:themeColor="background1"/>
                <w:sz w:val="22"/>
                <w:szCs w:val="22"/>
                <w:lang w:val="pt-BR"/>
              </w:rPr>
              <w:t>.</w:t>
            </w:r>
            <w:r w:rsidRPr="00DD7FC1" w:rsidR="003E6877">
              <w:rPr>
                <w:rFonts w:ascii="Arial" w:hAnsi="Arial"/>
                <w:b/>
                <w:color w:val="FFFFFF" w:themeColor="background1"/>
                <w:sz w:val="20"/>
                <w:szCs w:val="20"/>
                <w:lang w:val="pt-BR"/>
              </w:rPr>
              <w:t xml:space="preserve">  ITENS PENDENTES</w:t>
            </w:r>
          </w:p>
        </w:tc>
      </w:tr>
      <w:tr w:rsidRPr="00DD7FC1" w:rsidR="0058009D" w:rsidTr="0ECE2925" w14:paraId="718BE30C" w14:textId="77777777">
        <w:trPr>
          <w:trHeight w:val="404"/>
        </w:trPr>
        <w:tc>
          <w:tcPr>
            <w:tcW w:w="4855" w:type="dxa"/>
            <w:gridSpan w:val="5"/>
            <w:shd w:val="clear" w:color="auto" w:fill="BF8F00" w:themeFill="accent4" w:themeFillShade="BF"/>
            <w:tcMar/>
            <w:vAlign w:val="bottom"/>
          </w:tcPr>
          <w:p w:rsidRPr="00DD7FC1" w:rsidR="003E6877" w:rsidP="00AF1C9D" w:rsidRDefault="003E6877" w14:paraId="06CC46DD" w14:textId="7EF8F6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18"/>
                <w:szCs w:val="18"/>
                <w:lang w:val="pt-BR"/>
              </w:rPr>
              <w:t>AÇÃO</w:t>
            </w:r>
          </w:p>
        </w:tc>
        <w:tc>
          <w:tcPr>
            <w:tcW w:w="3787" w:type="dxa"/>
            <w:gridSpan w:val="3"/>
            <w:shd w:val="clear" w:color="auto" w:fill="BF8F00" w:themeFill="accent4" w:themeFillShade="BF"/>
            <w:tcMar/>
            <w:vAlign w:val="bottom"/>
          </w:tcPr>
          <w:p w:rsidRPr="00DD7FC1" w:rsidR="003E6877" w:rsidP="00AF1C9D" w:rsidRDefault="003E6877" w14:paraId="65C750D8" w14:textId="1CAC625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18"/>
                <w:szCs w:val="18"/>
                <w:lang w:val="pt-BR"/>
              </w:rPr>
              <w:t>RESPONSÁVEL</w:t>
            </w:r>
          </w:p>
        </w:tc>
        <w:tc>
          <w:tcPr>
            <w:tcW w:w="2126" w:type="dxa"/>
            <w:shd w:val="clear" w:color="auto" w:fill="BF8F00" w:themeFill="accent4" w:themeFillShade="BF"/>
            <w:tcMar/>
            <w:vAlign w:val="bottom"/>
          </w:tcPr>
          <w:p w:rsidRPr="00DD7FC1" w:rsidR="003E6877" w:rsidP="00AF1C9D" w:rsidRDefault="003E6877" w14:paraId="2A755007" w14:textId="5A47F3A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18"/>
                <w:szCs w:val="18"/>
                <w:lang w:val="pt-BR"/>
              </w:rPr>
              <w:t>PRAZO</w:t>
            </w:r>
          </w:p>
        </w:tc>
      </w:tr>
      <w:tr w:rsidRPr="00DD7FC1" w:rsidR="000A05C1" w:rsidTr="0ECE2925" w14:paraId="22E0D5A8" w14:textId="77777777">
        <w:trPr>
          <w:trHeight w:val="431"/>
        </w:trPr>
        <w:tc>
          <w:tcPr>
            <w:tcW w:w="4855" w:type="dxa"/>
            <w:gridSpan w:val="5"/>
            <w:tcMar/>
            <w:vAlign w:val="bottom"/>
          </w:tcPr>
          <w:p w:rsidRPr="00DD7FC1" w:rsidR="003E6877" w:rsidP="00AF1C9D" w:rsidRDefault="003E6877" w14:paraId="1E9240A4" w14:textId="72DFE19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3787" w:type="dxa"/>
            <w:gridSpan w:val="3"/>
            <w:tcMar/>
            <w:vAlign w:val="bottom"/>
          </w:tcPr>
          <w:p w:rsidRPr="00DD7FC1" w:rsidR="003E6877" w:rsidP="00AF1C9D" w:rsidRDefault="003E6877" w14:paraId="6BC6A207" w14:textId="3D45829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tcMar/>
            <w:vAlign w:val="bottom"/>
          </w:tcPr>
          <w:p w:rsidRPr="00DD7FC1" w:rsidR="003E6877" w:rsidP="00AF1C9D" w:rsidRDefault="003E6877" w14:paraId="3E42C733" w14:textId="14E64CF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Pr="00DD7FC1" w:rsidR="000A05C1" w:rsidTr="0ECE2925" w14:paraId="74A77EF4" w14:textId="77777777">
        <w:trPr>
          <w:trHeight w:val="431"/>
        </w:trPr>
        <w:tc>
          <w:tcPr>
            <w:tcW w:w="4855" w:type="dxa"/>
            <w:gridSpan w:val="5"/>
            <w:tcMar/>
            <w:vAlign w:val="bottom"/>
          </w:tcPr>
          <w:p w:rsidRPr="00DD7FC1" w:rsidR="003E6877" w:rsidP="00AF1C9D" w:rsidRDefault="003E6877" w14:paraId="2671579D" w14:textId="545DB433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3787" w:type="dxa"/>
            <w:gridSpan w:val="3"/>
            <w:tcMar/>
            <w:vAlign w:val="bottom"/>
          </w:tcPr>
          <w:p w:rsidRPr="00DD7FC1" w:rsidR="003E6877" w:rsidP="00AF1C9D" w:rsidRDefault="003E6877" w14:paraId="653AE3BF" w14:textId="7777777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tcMar/>
            <w:vAlign w:val="bottom"/>
          </w:tcPr>
          <w:p w:rsidRPr="00DD7FC1" w:rsidR="003E6877" w:rsidP="00AF1C9D" w:rsidRDefault="003E6877" w14:paraId="1F3FFBB1" w14:textId="7777777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Pr="00DD7FC1" w:rsidR="000A05C1" w:rsidTr="0ECE2925" w14:paraId="630EC32A" w14:textId="77777777">
        <w:trPr>
          <w:trHeight w:val="431"/>
        </w:trPr>
        <w:tc>
          <w:tcPr>
            <w:tcW w:w="4855" w:type="dxa"/>
            <w:gridSpan w:val="5"/>
            <w:tcMar/>
            <w:vAlign w:val="bottom"/>
          </w:tcPr>
          <w:p w:rsidRPr="00DD7FC1" w:rsidR="003E6877" w:rsidP="00AF1C9D" w:rsidRDefault="003E6877" w14:paraId="58BE45AF" w14:textId="5337B59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3787" w:type="dxa"/>
            <w:gridSpan w:val="3"/>
            <w:tcMar/>
            <w:vAlign w:val="bottom"/>
          </w:tcPr>
          <w:p w:rsidRPr="00DD7FC1" w:rsidR="003E6877" w:rsidP="00AF1C9D" w:rsidRDefault="003E6877" w14:paraId="16842BE9" w14:textId="7777777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tcMar/>
            <w:vAlign w:val="bottom"/>
          </w:tcPr>
          <w:p w:rsidRPr="00DD7FC1" w:rsidR="003E6877" w:rsidP="00AF1C9D" w:rsidRDefault="003E6877" w14:paraId="67953B3F" w14:textId="7777777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Pr="00DD7FC1" w:rsidR="000A05C1" w:rsidTr="0ECE2925" w14:paraId="337DC632" w14:textId="77777777">
        <w:trPr>
          <w:trHeight w:val="431"/>
        </w:trPr>
        <w:tc>
          <w:tcPr>
            <w:tcW w:w="4855" w:type="dxa"/>
            <w:gridSpan w:val="5"/>
            <w:tcMar/>
            <w:vAlign w:val="bottom"/>
          </w:tcPr>
          <w:p w:rsidRPr="00DD7FC1" w:rsidR="003E6877" w:rsidP="00AF1C9D" w:rsidRDefault="003E6877" w14:paraId="486215F2" w14:textId="7777777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3787" w:type="dxa"/>
            <w:gridSpan w:val="3"/>
            <w:tcMar/>
            <w:vAlign w:val="bottom"/>
          </w:tcPr>
          <w:p w:rsidRPr="00DD7FC1" w:rsidR="003E6877" w:rsidP="00AF1C9D" w:rsidRDefault="003E6877" w14:paraId="75F0D022" w14:textId="7777777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tcMar/>
            <w:vAlign w:val="bottom"/>
          </w:tcPr>
          <w:p w:rsidRPr="00DD7FC1" w:rsidR="003E6877" w:rsidP="00AF1C9D" w:rsidRDefault="003E6877" w14:paraId="326DA5C8" w14:textId="7777777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Pr="00DD7FC1" w:rsidR="0058009D" w:rsidTr="0ECE2925" w14:paraId="67864496" w14:textId="77777777">
        <w:trPr>
          <w:trHeight w:val="431"/>
        </w:trPr>
        <w:tc>
          <w:tcPr>
            <w:tcW w:w="4855" w:type="dxa"/>
            <w:gridSpan w:val="5"/>
            <w:tcMar/>
            <w:vAlign w:val="bottom"/>
          </w:tcPr>
          <w:p w:rsidRPr="00DD7FC1" w:rsidR="0058009D" w:rsidP="00AF1C9D" w:rsidRDefault="0058009D" w14:paraId="1D2D1B03" w14:textId="7777777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3787" w:type="dxa"/>
            <w:gridSpan w:val="3"/>
            <w:tcMar/>
            <w:vAlign w:val="bottom"/>
          </w:tcPr>
          <w:p w:rsidRPr="00DD7FC1" w:rsidR="0058009D" w:rsidP="00AF1C9D" w:rsidRDefault="0058009D" w14:paraId="66720779" w14:textId="7777777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tcMar/>
            <w:vAlign w:val="bottom"/>
          </w:tcPr>
          <w:p w:rsidRPr="00DD7FC1" w:rsidR="0058009D" w:rsidP="00AF1C9D" w:rsidRDefault="0058009D" w14:paraId="3F958E70" w14:textId="7777777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Pr="00DD7FC1" w:rsidR="00171FC3" w:rsidTr="0ECE2925" w14:paraId="758FB2A6" w14:textId="1A2D8A84">
        <w:trPr>
          <w:trHeight w:val="449"/>
        </w:trPr>
        <w:tc>
          <w:tcPr>
            <w:tcW w:w="10768" w:type="dxa"/>
            <w:gridSpan w:val="9"/>
            <w:shd w:val="clear" w:color="auto" w:fill="806000" w:themeFill="accent4" w:themeFillShade="80"/>
            <w:tcMar/>
            <w:vAlign w:val="bottom"/>
          </w:tcPr>
          <w:p w:rsidRPr="00DD7FC1" w:rsidR="00171FC3" w:rsidP="00AF1C9D" w:rsidRDefault="00171FC3" w14:paraId="7B292C26" w14:textId="0D206EE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22"/>
                <w:szCs w:val="22"/>
                <w:lang w:val="pt-BR"/>
              </w:rPr>
              <w:t>6.</w:t>
            </w:r>
            <w:r w:rsidRPr="00DD7FC1">
              <w:rPr>
                <w:rFonts w:ascii="Arial" w:hAnsi="Arial"/>
                <w:b/>
                <w:color w:val="FFFFFF" w:themeColor="background1"/>
                <w:sz w:val="20"/>
                <w:szCs w:val="20"/>
                <w:lang w:val="pt-BR"/>
              </w:rPr>
              <w:t xml:space="preserve">  PRÓXIMA REUNIÃO </w:t>
            </w:r>
          </w:p>
        </w:tc>
      </w:tr>
      <w:tr w:rsidRPr="00217F7A" w:rsidR="0058009D" w:rsidTr="0ECE2925" w14:paraId="19B2F5DE" w14:textId="77777777">
        <w:tblPrEx>
          <w:tblBorders>
            <w:top w:val="single" w:color="B4C6E7" w:sz="4" w:space="0"/>
            <w:left w:val="single" w:color="B4C6E7" w:sz="4" w:space="0"/>
            <w:bottom w:val="single" w:color="B4C6E7" w:sz="4" w:space="0"/>
            <w:right w:val="single" w:color="B4C6E7" w:sz="4" w:space="0"/>
            <w:insideH w:val="single" w:color="B4C6E7" w:sz="4" w:space="0"/>
            <w:insideV w:val="single" w:color="B4C6E7" w:sz="4" w:space="0"/>
          </w:tblBorders>
        </w:tblPrEx>
        <w:trPr>
          <w:trHeight w:val="566"/>
        </w:trPr>
        <w:tc>
          <w:tcPr>
            <w:tcW w:w="1305" w:type="dxa"/>
            <w:tcBorders>
              <w:top w:val="single" w:color="B4C6E7" w:themeColor="accent5" w:themeTint="66" w:sz="4"/>
              <w:left w:val="single" w:color="B4C6E7" w:themeColor="accent5" w:themeTint="66" w:sz="4"/>
              <w:bottom w:val="single" w:color="B4C6E7" w:themeColor="accent5" w:themeTint="66" w:sz="4"/>
              <w:right w:val="single" w:color="B4C6E7" w:themeColor="accent5" w:themeTint="66" w:sz="4"/>
            </w:tcBorders>
            <w:shd w:val="clear" w:color="auto" w:fill="BF8F00" w:themeFill="accent4" w:themeFillShade="BF"/>
            <w:tcMar/>
            <w:vAlign w:val="center"/>
          </w:tcPr>
          <w:p w:rsidRPr="00DD7FC1" w:rsidR="003E6877" w:rsidP="00AF1C9D" w:rsidRDefault="003E6877" w14:paraId="24C58C75" w14:textId="095D5609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18"/>
                <w:szCs w:val="18"/>
                <w:lang w:val="pt-BR"/>
              </w:rPr>
              <w:t>DATA</w:t>
            </w:r>
          </w:p>
        </w:tc>
        <w:tc>
          <w:tcPr>
            <w:tcW w:w="2830" w:type="dxa"/>
            <w:gridSpan w:val="3"/>
            <w:tcBorders>
              <w:top w:val="single" w:color="B4C6E7" w:themeColor="accent5" w:themeTint="66" w:sz="4"/>
              <w:left w:val="single" w:color="B4C6E7" w:themeColor="accent5" w:themeTint="66" w:sz="4"/>
              <w:bottom w:val="single" w:color="B4C6E7" w:themeColor="accent5" w:themeTint="66" w:sz="4"/>
              <w:right w:val="single" w:color="B4C6E7" w:themeColor="accent5" w:themeTint="66" w:sz="4"/>
            </w:tcBorders>
            <w:tcMar/>
            <w:vAlign w:val="center"/>
          </w:tcPr>
          <w:p w:rsidRPr="00217F7A" w:rsidR="003E6877" w:rsidP="00AF1C9D" w:rsidRDefault="00F50386" w14:paraId="49AA2B9C" w14:textId="7A9498E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ECE2925" w:rsidR="645BFD32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Quinta</w:t>
            </w:r>
            <w:r w:rsidRPr="0ECE2925" w:rsidR="00F50386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 xml:space="preserve">-Feira </w:t>
            </w:r>
            <w:r w:rsidRPr="0ECE2925" w:rsidR="3AE63A4E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24</w:t>
            </w:r>
            <w:r w:rsidRPr="0ECE2925" w:rsidR="7B997B9A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/0</w:t>
            </w:r>
            <w:r w:rsidRPr="0ECE2925" w:rsidR="3BE82F06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8</w:t>
            </w:r>
            <w:r w:rsidRPr="0ECE2925" w:rsidR="3940B5AE">
              <w:rPr>
                <w:rFonts w:ascii="Arial" w:hAnsi="Arial"/>
                <w:color w:val="000000" w:themeColor="text1" w:themeTint="FF" w:themeShade="FF"/>
                <w:sz w:val="18"/>
                <w:szCs w:val="18"/>
              </w:rPr>
              <w:t>/2023</w:t>
            </w:r>
          </w:p>
        </w:tc>
        <w:tc>
          <w:tcPr>
            <w:tcW w:w="1075" w:type="dxa"/>
            <w:gridSpan w:val="2"/>
            <w:tcBorders>
              <w:top w:val="single" w:color="B4C6E7" w:themeColor="accent5" w:themeTint="66" w:sz="4"/>
              <w:left w:val="single" w:color="B4C6E7" w:themeColor="accent5" w:themeTint="66" w:sz="4"/>
              <w:bottom w:val="single" w:color="B4C6E7" w:themeColor="accent5" w:themeTint="66" w:sz="4"/>
              <w:right w:val="single" w:color="B4C6E7" w:themeColor="accent5" w:themeTint="66" w:sz="4"/>
            </w:tcBorders>
            <w:shd w:val="clear" w:color="auto" w:fill="BF8F00" w:themeFill="accent4" w:themeFillShade="BF"/>
            <w:tcMar/>
            <w:vAlign w:val="center"/>
          </w:tcPr>
          <w:p w:rsidRPr="00217F7A" w:rsidR="003E6877" w:rsidP="00AF1C9D" w:rsidRDefault="003E6877" w14:paraId="2057E7F9" w14:textId="3FD20AC7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HORÁRIO</w:t>
            </w:r>
          </w:p>
        </w:tc>
        <w:tc>
          <w:tcPr>
            <w:tcW w:w="1617" w:type="dxa"/>
            <w:tcBorders>
              <w:top w:val="single" w:color="B4C6E7" w:themeColor="accent5" w:themeTint="66" w:sz="4"/>
              <w:left w:val="single" w:color="B4C6E7" w:themeColor="accent5" w:themeTint="66" w:sz="4"/>
              <w:bottom w:val="single" w:color="B4C6E7" w:themeColor="accent5" w:themeTint="66" w:sz="4"/>
              <w:right w:val="single" w:color="B4C6E7" w:themeColor="accent5" w:themeTint="66" w:sz="4"/>
            </w:tcBorders>
            <w:tcMar/>
            <w:vAlign w:val="center"/>
          </w:tcPr>
          <w:p w:rsidRPr="00217F7A" w:rsidR="003E6877" w:rsidP="00AF1C9D" w:rsidRDefault="0058009D" w14:paraId="676B0F4D" w14:textId="5FFB18C5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19h</w:t>
            </w:r>
            <w:r w:rsidR="00E1139D">
              <w:rPr>
                <w:rFonts w:ascii="Arial" w:hAnsi="Arial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815" w:type="dxa"/>
            <w:tcBorders>
              <w:top w:val="single" w:color="B4C6E7" w:themeColor="accent5" w:themeTint="66" w:sz="4"/>
              <w:left w:val="single" w:color="B4C6E7" w:themeColor="accent5" w:themeTint="66" w:sz="4"/>
              <w:bottom w:val="single" w:color="B4C6E7" w:themeColor="accent5" w:themeTint="66" w:sz="4"/>
              <w:right w:val="single" w:color="B4C6E7" w:themeColor="accent5" w:themeTint="66" w:sz="4"/>
            </w:tcBorders>
            <w:shd w:val="clear" w:color="auto" w:fill="BF8F00" w:themeFill="accent4" w:themeFillShade="BF"/>
            <w:tcMar/>
            <w:vAlign w:val="center"/>
          </w:tcPr>
          <w:p w:rsidRPr="00217F7A" w:rsidR="003E6877" w:rsidP="00AF1C9D" w:rsidRDefault="003E6877" w14:paraId="1136E0A1" w14:textId="4C0B6CF9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LOCAL</w:t>
            </w:r>
          </w:p>
        </w:tc>
        <w:tc>
          <w:tcPr>
            <w:tcW w:w="2126" w:type="dxa"/>
            <w:tcBorders>
              <w:top w:val="single" w:color="B4C6E7" w:themeColor="accent5" w:themeTint="66" w:sz="4"/>
              <w:left w:val="single" w:color="B4C6E7" w:themeColor="accent5" w:themeTint="66" w:sz="4"/>
              <w:bottom w:val="single" w:color="B4C6E7" w:themeColor="accent5" w:themeTint="66" w:sz="4"/>
              <w:right w:val="single" w:color="B4C6E7" w:themeColor="accent5" w:themeTint="66" w:sz="4"/>
            </w:tcBorders>
            <w:tcMar/>
            <w:vAlign w:val="center"/>
          </w:tcPr>
          <w:p w:rsidRPr="00217F7A" w:rsidR="003E6877" w:rsidP="00AF1C9D" w:rsidRDefault="0058009D" w14:paraId="01544A4C" w14:textId="14BB33FC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Discord</w:t>
            </w:r>
          </w:p>
        </w:tc>
      </w:tr>
      <w:tr w:rsidRPr="00A2723F" w:rsidR="0058009D" w:rsidTr="0ECE2925" w14:paraId="724F0C75" w14:textId="77777777">
        <w:tblPrEx>
          <w:tblBorders>
            <w:top w:val="single" w:color="B4C6E7" w:sz="4" w:space="0"/>
            <w:left w:val="single" w:color="B4C6E7" w:sz="4" w:space="0"/>
            <w:bottom w:val="single" w:color="B4C6E7" w:sz="4" w:space="0"/>
            <w:right w:val="single" w:color="B4C6E7" w:sz="4" w:space="0"/>
            <w:insideH w:val="single" w:color="B4C6E7" w:sz="4" w:space="0"/>
            <w:insideV w:val="single" w:color="B4C6E7" w:sz="4" w:space="0"/>
          </w:tblBorders>
        </w:tblPrEx>
        <w:trPr>
          <w:trHeight w:val="566"/>
        </w:trPr>
        <w:tc>
          <w:tcPr>
            <w:tcW w:w="1305" w:type="dxa"/>
            <w:tcBorders>
              <w:top w:val="single" w:color="B4C6E7" w:themeColor="accent5" w:themeTint="66" w:sz="4"/>
              <w:left w:val="single" w:color="B4C6E7" w:themeColor="accent5" w:themeTint="66" w:sz="4"/>
              <w:bottom w:val="single" w:color="B4C6E7" w:themeColor="accent5" w:themeTint="66" w:sz="4"/>
              <w:right w:val="single" w:color="B4C6E7" w:themeColor="accent5" w:themeTint="66" w:sz="4"/>
            </w:tcBorders>
            <w:shd w:val="clear" w:color="auto" w:fill="BF8F00" w:themeFill="accent4" w:themeFillShade="BF"/>
            <w:tcMar/>
            <w:vAlign w:val="center"/>
          </w:tcPr>
          <w:p w:rsidRPr="00217F7A" w:rsidR="003E6877" w:rsidP="00AF1C9D" w:rsidRDefault="003E6877" w14:paraId="018EF83B" w14:textId="7492935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OBJETIVO</w:t>
            </w:r>
          </w:p>
        </w:tc>
        <w:tc>
          <w:tcPr>
            <w:tcW w:w="9463" w:type="dxa"/>
            <w:gridSpan w:val="8"/>
            <w:tcBorders>
              <w:top w:val="single" w:color="B4C6E7" w:themeColor="accent5" w:themeTint="66" w:sz="4"/>
              <w:left w:val="single" w:color="B4C6E7" w:themeColor="accent5" w:themeTint="66" w:sz="4"/>
              <w:bottom w:val="single" w:color="B4C6E7" w:themeColor="accent5" w:themeTint="66" w:sz="4"/>
              <w:right w:val="single" w:color="B4C6E7" w:themeColor="accent5" w:themeTint="66" w:sz="4"/>
            </w:tcBorders>
            <w:tcMar/>
            <w:vAlign w:val="center"/>
          </w:tcPr>
          <w:p w:rsidRPr="008E5433" w:rsidR="003E6877" w:rsidP="0ECE2925" w:rsidRDefault="00E1139D" w14:paraId="64D59F59" w14:textId="566EF03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0ECE2925" w:rsidR="3CBED1B5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 xml:space="preserve">Definir </w:t>
            </w:r>
            <w:r w:rsidRPr="0ECE2925" w:rsidR="3CBED1B5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>próximas</w:t>
            </w:r>
            <w:r w:rsidRPr="0ECE2925" w:rsidR="3CBED1B5">
              <w:rPr>
                <w:rFonts w:ascii="Arial" w:hAnsi="Arial"/>
                <w:color w:val="000000" w:themeColor="text1" w:themeTint="FF" w:themeShade="FF"/>
                <w:sz w:val="18"/>
                <w:szCs w:val="18"/>
                <w:lang w:val="pt-BR"/>
              </w:rPr>
              <w:t xml:space="preserve"> etapas</w:t>
            </w:r>
          </w:p>
        </w:tc>
      </w:tr>
    </w:tbl>
    <w:p w:rsidRPr="00FF5D2E" w:rsidR="00A86EE5" w:rsidP="005532CA" w:rsidRDefault="00A86EE5" w14:paraId="5D9DE082" w14:textId="77777777">
      <w:pPr>
        <w:spacing w:line="360" w:lineRule="auto"/>
        <w:rPr>
          <w:rFonts w:ascii="Arial" w:hAnsi="Arial"/>
          <w:color w:val="000000"/>
          <w:sz w:val="18"/>
          <w:szCs w:val="18"/>
          <w:lang w:val="pt-BR"/>
        </w:rPr>
      </w:pPr>
    </w:p>
    <w:p w:rsidR="009A73DB" w:rsidP="00FD077B" w:rsidRDefault="009A73DB" w14:paraId="30410E6C" w14:textId="7EA879F2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  <w:lang w:val="pt-BR"/>
        </w:rPr>
      </w:pPr>
    </w:p>
    <w:p w:rsidR="00453096" w:rsidP="00FD077B" w:rsidRDefault="00453096" w14:paraId="205B415C" w14:textId="67E7376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  <w:lang w:val="pt-BR"/>
        </w:rPr>
      </w:pPr>
    </w:p>
    <w:p w:rsidR="00453096" w:rsidP="00FD077B" w:rsidRDefault="00453096" w14:paraId="2C45EB46" w14:textId="115FA962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  <w:lang w:val="pt-BR"/>
        </w:rPr>
      </w:pPr>
    </w:p>
    <w:p w:rsidRPr="009A73DB" w:rsidR="00453096" w:rsidP="00FD077B" w:rsidRDefault="00453096" w14:paraId="00036AFB" w14:textId="145265B4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  <w:lang w:val="pt-BR"/>
        </w:rPr>
      </w:pPr>
    </w:p>
    <w:sectPr w:rsidRPr="009A73DB" w:rsidR="00453096" w:rsidSect="00D21A81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6670" w:rsidP="007240E0" w:rsidRDefault="00F36670" w14:paraId="453FC6B6" w14:textId="77777777">
      <w:r>
        <w:separator/>
      </w:r>
    </w:p>
  </w:endnote>
  <w:endnote w:type="continuationSeparator" w:id="0">
    <w:p w:rsidR="00F36670" w:rsidP="007240E0" w:rsidRDefault="00F36670" w14:paraId="195A9BC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6670" w:rsidP="007240E0" w:rsidRDefault="00F36670" w14:paraId="2A6FD232" w14:textId="77777777">
      <w:r>
        <w:separator/>
      </w:r>
    </w:p>
  </w:footnote>
  <w:footnote w:type="continuationSeparator" w:id="0">
    <w:p w:rsidR="00F36670" w:rsidP="007240E0" w:rsidRDefault="00F36670" w14:paraId="031200A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919578">
    <w:abstractNumId w:val="4"/>
  </w:num>
  <w:num w:numId="2" w16cid:durableId="1388264623">
    <w:abstractNumId w:val="3"/>
  </w:num>
  <w:num w:numId="3" w16cid:durableId="1353874263">
    <w:abstractNumId w:val="5"/>
  </w:num>
  <w:num w:numId="4" w16cid:durableId="1031036020">
    <w:abstractNumId w:val="1"/>
  </w:num>
  <w:num w:numId="5" w16cid:durableId="1417362565">
    <w:abstractNumId w:val="2"/>
  </w:num>
  <w:num w:numId="6" w16cid:durableId="805390580">
    <w:abstractNumId w:val="6"/>
  </w:num>
  <w:num w:numId="7" w16cid:durableId="47024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EE"/>
    <w:rsid w:val="000A05C1"/>
    <w:rsid w:val="000A3E29"/>
    <w:rsid w:val="000D677B"/>
    <w:rsid w:val="000E721E"/>
    <w:rsid w:val="00133CCD"/>
    <w:rsid w:val="00162AF3"/>
    <w:rsid w:val="00171FC3"/>
    <w:rsid w:val="001C0594"/>
    <w:rsid w:val="001C3FBC"/>
    <w:rsid w:val="00207FC1"/>
    <w:rsid w:val="00217F7A"/>
    <w:rsid w:val="002669C8"/>
    <w:rsid w:val="00280008"/>
    <w:rsid w:val="002C5C83"/>
    <w:rsid w:val="003003C9"/>
    <w:rsid w:val="00345427"/>
    <w:rsid w:val="00373647"/>
    <w:rsid w:val="003D029E"/>
    <w:rsid w:val="003E6206"/>
    <w:rsid w:val="003E6877"/>
    <w:rsid w:val="00453096"/>
    <w:rsid w:val="004611FF"/>
    <w:rsid w:val="00471C74"/>
    <w:rsid w:val="004937B7"/>
    <w:rsid w:val="004966B3"/>
    <w:rsid w:val="00552F9D"/>
    <w:rsid w:val="005532CA"/>
    <w:rsid w:val="0056233A"/>
    <w:rsid w:val="0058009D"/>
    <w:rsid w:val="005C13E0"/>
    <w:rsid w:val="005C27C7"/>
    <w:rsid w:val="005F3074"/>
    <w:rsid w:val="006317B6"/>
    <w:rsid w:val="00652163"/>
    <w:rsid w:val="00670B4F"/>
    <w:rsid w:val="006801F3"/>
    <w:rsid w:val="006D6A7F"/>
    <w:rsid w:val="006D7F90"/>
    <w:rsid w:val="007240E0"/>
    <w:rsid w:val="007A57F6"/>
    <w:rsid w:val="007C56AD"/>
    <w:rsid w:val="007E53AF"/>
    <w:rsid w:val="0088168D"/>
    <w:rsid w:val="0089000B"/>
    <w:rsid w:val="00891D92"/>
    <w:rsid w:val="008A1BE6"/>
    <w:rsid w:val="008A5CF8"/>
    <w:rsid w:val="008E5433"/>
    <w:rsid w:val="0091306E"/>
    <w:rsid w:val="00964D18"/>
    <w:rsid w:val="0097759D"/>
    <w:rsid w:val="00984141"/>
    <w:rsid w:val="009A73DB"/>
    <w:rsid w:val="009D5FD7"/>
    <w:rsid w:val="00A0342C"/>
    <w:rsid w:val="00A21F31"/>
    <w:rsid w:val="00A2723F"/>
    <w:rsid w:val="00A36ACD"/>
    <w:rsid w:val="00A55770"/>
    <w:rsid w:val="00A827E8"/>
    <w:rsid w:val="00A86EE5"/>
    <w:rsid w:val="00AA7088"/>
    <w:rsid w:val="00AB44EE"/>
    <w:rsid w:val="00AF1C9D"/>
    <w:rsid w:val="00BF5429"/>
    <w:rsid w:val="00C015E6"/>
    <w:rsid w:val="00C0292E"/>
    <w:rsid w:val="00C16EE4"/>
    <w:rsid w:val="00C54733"/>
    <w:rsid w:val="00C967C2"/>
    <w:rsid w:val="00CB2138"/>
    <w:rsid w:val="00CE3999"/>
    <w:rsid w:val="00D0279D"/>
    <w:rsid w:val="00D21A81"/>
    <w:rsid w:val="00D41D9A"/>
    <w:rsid w:val="00D579A0"/>
    <w:rsid w:val="00D65DD6"/>
    <w:rsid w:val="00DD7FC1"/>
    <w:rsid w:val="00DF01A0"/>
    <w:rsid w:val="00E1139D"/>
    <w:rsid w:val="00EE4DFF"/>
    <w:rsid w:val="00EE639C"/>
    <w:rsid w:val="00F36670"/>
    <w:rsid w:val="00F40EA2"/>
    <w:rsid w:val="00F50386"/>
    <w:rsid w:val="00FD077B"/>
    <w:rsid w:val="00FD3D5C"/>
    <w:rsid w:val="00FD3D9B"/>
    <w:rsid w:val="00FF5D2E"/>
    <w:rsid w:val="019B94B4"/>
    <w:rsid w:val="02B24746"/>
    <w:rsid w:val="03BA30CA"/>
    <w:rsid w:val="051ABD31"/>
    <w:rsid w:val="05B2D2EC"/>
    <w:rsid w:val="074EA34D"/>
    <w:rsid w:val="0C221470"/>
    <w:rsid w:val="0C3B3CCD"/>
    <w:rsid w:val="0DFCE773"/>
    <w:rsid w:val="0ECE2925"/>
    <w:rsid w:val="1318B98E"/>
    <w:rsid w:val="142D2655"/>
    <w:rsid w:val="146C28F7"/>
    <w:rsid w:val="182B59B7"/>
    <w:rsid w:val="193F9A1A"/>
    <w:rsid w:val="1B4AF230"/>
    <w:rsid w:val="1C773ADC"/>
    <w:rsid w:val="1CC482FD"/>
    <w:rsid w:val="1CC482FD"/>
    <w:rsid w:val="1D12D2D0"/>
    <w:rsid w:val="1E60535E"/>
    <w:rsid w:val="22963EE7"/>
    <w:rsid w:val="23821454"/>
    <w:rsid w:val="24FF92E7"/>
    <w:rsid w:val="26B9B516"/>
    <w:rsid w:val="287E8035"/>
    <w:rsid w:val="28948819"/>
    <w:rsid w:val="2B34B5D2"/>
    <w:rsid w:val="2B8D2639"/>
    <w:rsid w:val="2C0C306D"/>
    <w:rsid w:val="2C22171D"/>
    <w:rsid w:val="2F0B16C5"/>
    <w:rsid w:val="310383DA"/>
    <w:rsid w:val="36D7C666"/>
    <w:rsid w:val="3940B5AE"/>
    <w:rsid w:val="3AE63A4E"/>
    <w:rsid w:val="3BE82F06"/>
    <w:rsid w:val="3CBED1B5"/>
    <w:rsid w:val="3D4707EA"/>
    <w:rsid w:val="3FFE0F04"/>
    <w:rsid w:val="43B67B44"/>
    <w:rsid w:val="4424A91B"/>
    <w:rsid w:val="45DE6492"/>
    <w:rsid w:val="467115BF"/>
    <w:rsid w:val="49160554"/>
    <w:rsid w:val="4A34E6D0"/>
    <w:rsid w:val="4E1B7712"/>
    <w:rsid w:val="50BF6C18"/>
    <w:rsid w:val="515E463E"/>
    <w:rsid w:val="54E9CD64"/>
    <w:rsid w:val="55295A03"/>
    <w:rsid w:val="581DAB32"/>
    <w:rsid w:val="58243523"/>
    <w:rsid w:val="595B32D1"/>
    <w:rsid w:val="5E73C459"/>
    <w:rsid w:val="645BFD32"/>
    <w:rsid w:val="67DBA3FD"/>
    <w:rsid w:val="681AA69F"/>
    <w:rsid w:val="6BA53D41"/>
    <w:rsid w:val="6CEE17C2"/>
    <w:rsid w:val="6F559E08"/>
    <w:rsid w:val="70404225"/>
    <w:rsid w:val="72302677"/>
    <w:rsid w:val="756787AB"/>
    <w:rsid w:val="7AC5D40E"/>
    <w:rsid w:val="7B33E5C5"/>
    <w:rsid w:val="7B997B9A"/>
    <w:rsid w:val="7DDED622"/>
    <w:rsid w:val="7E3E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CB7D0F"/>
  <w15:docId w15:val="{9527CA04-3325-49F4-9A25-B1B2E678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F307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styleId="CabealhoChar" w:customStyle="1">
    <w:name w:val="Cabeçalho Char"/>
    <w:link w:val="Cabealho"/>
    <w:uiPriority w:val="99"/>
    <w:rsid w:val="007240E0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styleId="RodapChar" w:customStyle="1">
    <w:name w:val="Rodapé Char"/>
    <w:link w:val="Rodap"/>
    <w:uiPriority w:val="99"/>
    <w:rsid w:val="007240E0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5770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paragraph" w:styleId="DecimalAligned" w:customStyle="1">
    <w:name w:val="Decimal Aligned"/>
    <w:basedOn w:val="Normal"/>
    <w:uiPriority w:val="40"/>
    <w:qFormat/>
    <w:rsid w:val="000A05C1"/>
    <w:pPr>
      <w:tabs>
        <w:tab w:val="decimal" w:pos="360"/>
      </w:tabs>
      <w:spacing w:after="200" w:line="276" w:lineRule="auto"/>
    </w:pPr>
    <w:rPr>
      <w:rFonts w:asciiTheme="minorHAnsi" w:hAnsiTheme="minorHAnsi" w:eastAsiaTheme="minorEastAsia"/>
      <w:sz w:val="22"/>
      <w:szCs w:val="22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0A05C1"/>
    <w:rPr>
      <w:rFonts w:asciiTheme="minorHAnsi" w:hAnsiTheme="minorHAnsi" w:eastAsiaTheme="minorEastAsia"/>
      <w:sz w:val="20"/>
      <w:szCs w:val="20"/>
      <w:lang w:val="pt-BR" w:eastAsia="pt-BR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rsid w:val="000A05C1"/>
    <w:rPr>
      <w:rFonts w:asciiTheme="minorHAnsi" w:hAnsiTheme="minorHAnsi" w:eastAsiaTheme="minorEastAsia"/>
      <w:lang w:val="pt-BR" w:eastAsia="pt-BR"/>
    </w:rPr>
  </w:style>
  <w:style w:type="character" w:styleId="nfaseSutil">
    <w:name w:val="Subtle Emphasis"/>
    <w:basedOn w:val="Fontepargpadro"/>
    <w:uiPriority w:val="19"/>
    <w:qFormat/>
    <w:rsid w:val="000A05C1"/>
    <w:rPr>
      <w:i/>
      <w:iCs/>
    </w:rPr>
  </w:style>
  <w:style w:type="table" w:styleId="SombreamentoMdio2-nfase5">
    <w:name w:val="Medium Shading 2 Accent 5"/>
    <w:basedOn w:val="Tabelanormal"/>
    <w:uiPriority w:val="64"/>
    <w:rsid w:val="000A05C1"/>
    <w:rPr>
      <w:rFonts w:asciiTheme="minorHAnsi" w:hAnsiTheme="minorHAnsi" w:eastAsiaTheme="minorEastAsia" w:cstheme="minorBidi"/>
      <w:sz w:val="22"/>
      <w:szCs w:val="22"/>
      <w:lang w:val="pt-BR" w:eastAsia="pt-BR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1C3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768EA48589C1409C8878E742FE8963" ma:contentTypeVersion="4" ma:contentTypeDescription="Crie um novo documento." ma:contentTypeScope="" ma:versionID="c39abfd5bce2571bcdb11c0191b4c7d1">
  <xsd:schema xmlns:xsd="http://www.w3.org/2001/XMLSchema" xmlns:xs="http://www.w3.org/2001/XMLSchema" xmlns:p="http://schemas.microsoft.com/office/2006/metadata/properties" xmlns:ns2="7e3e0be5-176d-46b8-96a4-5fa1080099c9" targetNamespace="http://schemas.microsoft.com/office/2006/metadata/properties" ma:root="true" ma:fieldsID="a1259b3fc8c3cc0b4856f48ce970e0f2" ns2:_="">
    <xsd:import namespace="7e3e0be5-176d-46b8-96a4-5fa1080099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e0be5-176d-46b8-96a4-5fa108009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777392-E2B5-42EF-906B-383F52E2E5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5F9B41-FDDB-4111-8722-7ED6B6401B3E}"/>
</file>

<file path=customXml/itemProps3.xml><?xml version="1.0" encoding="utf-8"?>
<ds:datastoreItem xmlns:ds="http://schemas.openxmlformats.org/officeDocument/2006/customXml" ds:itemID="{117FAB6E-032C-4CEF-8434-C17A5A7FD6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Temp_MeetingMinutesProject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Alane</dc:creator>
  <keywords/>
  <dc:description/>
  <lastModifiedBy>EDUARDO MEDINA NERIS .</lastModifiedBy>
  <revision>3</revision>
  <dcterms:created xsi:type="dcterms:W3CDTF">2023-08-18T01:15:00.0000000Z</dcterms:created>
  <dcterms:modified xsi:type="dcterms:W3CDTF">2023-08-21T23:55:27.1559977Z</dcterms:modified>
</coreProperties>
</file>